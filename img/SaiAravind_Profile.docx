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CD469" w14:textId="1F8BFE68" w:rsidR="00BC0ED8" w:rsidRPr="00BC0ED8" w:rsidRDefault="00BC0ED8" w:rsidP="003462C8">
      <w:pPr>
        <w:spacing w:after="0" w:line="276" w:lineRule="auto"/>
        <w:jc w:val="center"/>
        <w:rPr>
          <w:rFonts w:ascii="Calibri" w:hAnsi="Calibri" w:cs="Calibri"/>
          <w:b/>
          <w:sz w:val="32"/>
          <w:szCs w:val="32"/>
        </w:rPr>
      </w:pPr>
      <w:r w:rsidRPr="00BC0ED8">
        <w:rPr>
          <w:rFonts w:ascii="Calibri" w:hAnsi="Calibri" w:cs="Calibri"/>
          <w:b/>
          <w:sz w:val="32"/>
          <w:szCs w:val="32"/>
        </w:rPr>
        <w:t xml:space="preserve">Sai Aravind </w:t>
      </w:r>
    </w:p>
    <w:tbl>
      <w:tblPr>
        <w:tblStyle w:val="TableGrid"/>
        <w:tblW w:w="11024" w:type="dxa"/>
        <w:tblBorders>
          <w:top w:val="sing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610"/>
        <w:gridCol w:w="8414"/>
      </w:tblGrid>
      <w:tr w:rsidR="00BC0ED8" w14:paraId="01F38266" w14:textId="77777777" w:rsidTr="00530BAA">
        <w:trPr>
          <w:trHeight w:val="301"/>
        </w:trPr>
        <w:tc>
          <w:tcPr>
            <w:tcW w:w="2610" w:type="dxa"/>
            <w:shd w:val="clear" w:color="auto" w:fill="D9D9D9" w:themeFill="background1" w:themeFillShade="D9"/>
          </w:tcPr>
          <w:p w14:paraId="3F0854D8" w14:textId="756AE8CD" w:rsidR="00BC0ED8" w:rsidRDefault="00BC0ED8" w:rsidP="00BD021A">
            <w:pPr>
              <w:spacing w:after="0" w:line="276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Ph. </w:t>
            </w:r>
            <w:r w:rsidR="007550AA">
              <w:rPr>
                <w:rFonts w:ascii="Calibri" w:hAnsi="Calibri" w:cs="Calibri"/>
                <w:b/>
              </w:rPr>
              <w:t>No: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BC0ED8">
              <w:rPr>
                <w:rFonts w:ascii="Calibri" w:hAnsi="Calibri" w:cs="Calibri"/>
              </w:rPr>
              <w:t>+1 (660)-</w:t>
            </w:r>
            <w:r w:rsidR="007203D5">
              <w:rPr>
                <w:rFonts w:ascii="Calibri" w:hAnsi="Calibri" w:cs="Calibri"/>
              </w:rPr>
              <w:t>528</w:t>
            </w:r>
            <w:r w:rsidRPr="00BC0ED8">
              <w:rPr>
                <w:rFonts w:ascii="Calibri" w:hAnsi="Calibri" w:cs="Calibri"/>
              </w:rPr>
              <w:t>-</w:t>
            </w:r>
            <w:r w:rsidR="00D13912">
              <w:rPr>
                <w:rFonts w:ascii="Calibri" w:hAnsi="Calibri" w:cs="Calibri"/>
              </w:rPr>
              <w:t>0</w:t>
            </w:r>
            <w:r w:rsidR="007203D5">
              <w:rPr>
                <w:rFonts w:ascii="Calibri" w:hAnsi="Calibri" w:cs="Calibri"/>
              </w:rPr>
              <w:t>386</w:t>
            </w:r>
          </w:p>
        </w:tc>
        <w:tc>
          <w:tcPr>
            <w:tcW w:w="8414" w:type="dxa"/>
            <w:shd w:val="clear" w:color="auto" w:fill="D9D9D9" w:themeFill="background1" w:themeFillShade="D9"/>
          </w:tcPr>
          <w:p w14:paraId="3DABC6B9" w14:textId="2F8FA757" w:rsidR="000A6781" w:rsidRPr="000A6781" w:rsidRDefault="00530BAA" w:rsidP="00530BAA">
            <w:pPr>
              <w:spacing w:after="0" w:line="276" w:lineRule="auto"/>
              <w:jc w:val="right"/>
              <w:rPr>
                <w:rFonts w:ascii="Calibri" w:hAnsi="Calibri" w:cs="Calibri"/>
                <w:color w:val="0000FF" w:themeColor="hyperlink"/>
                <w:u w:val="single"/>
              </w:rPr>
            </w:pPr>
            <w:r>
              <w:rPr>
                <w:rFonts w:ascii="Calibri" w:hAnsi="Calibri" w:cs="Calibri"/>
                <w:b/>
              </w:rPr>
              <w:t xml:space="preserve">Email: </w:t>
            </w:r>
            <w:hyperlink r:id="rId8" w:history="1">
              <w:r w:rsidRPr="00741A24">
                <w:rPr>
                  <w:rStyle w:val="Hyperlink"/>
                  <w:rFonts w:ascii="Calibri" w:hAnsi="Calibri" w:cs="Calibri"/>
                </w:rPr>
                <w:t>saiaravind489@gmail.com</w:t>
              </w:r>
            </w:hyperlink>
            <w:r w:rsidRPr="00530BAA">
              <w:rPr>
                <w:b/>
              </w:rPr>
              <w:t xml:space="preserve">    </w:t>
            </w:r>
            <w:r>
              <w:rPr>
                <w:b/>
              </w:rPr>
              <w:t xml:space="preserve">   </w:t>
            </w:r>
            <w:r w:rsidR="000A6781">
              <w:rPr>
                <w:rFonts w:ascii="Calibri" w:hAnsi="Calibri" w:cs="Calibri"/>
                <w:b/>
              </w:rPr>
              <w:t xml:space="preserve">| </w:t>
            </w:r>
            <w:r w:rsidR="000A6781">
              <w:rPr>
                <w:b/>
              </w:rPr>
              <w:t xml:space="preserve">  </w:t>
            </w:r>
            <w:r w:rsidR="000A6781">
              <w:rPr>
                <w:rFonts w:ascii="Calibri" w:hAnsi="Calibri" w:cs="Calibri"/>
                <w:b/>
              </w:rPr>
              <w:t xml:space="preserve"> </w:t>
            </w:r>
            <w:r w:rsidR="000A6781">
              <w:rPr>
                <w:rFonts w:ascii="Calibri" w:hAnsi="Calibri" w:cs="Calibri"/>
                <w:b/>
              </w:rPr>
              <w:t>webpage</w:t>
            </w:r>
            <w:r w:rsidR="000A6781">
              <w:rPr>
                <w:b/>
              </w:rPr>
              <w:t xml:space="preserve">: </w:t>
            </w:r>
            <w:r w:rsidR="000A6781" w:rsidRPr="000A6781">
              <w:rPr>
                <w:rStyle w:val="Hyperlink"/>
                <w:rFonts w:ascii="Calibri" w:hAnsi="Calibri" w:cs="Calibri"/>
              </w:rPr>
              <w:t>http://saiaravind.me</w:t>
            </w:r>
          </w:p>
        </w:tc>
      </w:tr>
    </w:tbl>
    <w:p w14:paraId="12BE9EFC" w14:textId="77777777" w:rsidR="002F4AB8" w:rsidRPr="002F4AB8" w:rsidRDefault="002F4AB8" w:rsidP="00BC0ED8">
      <w:pPr>
        <w:spacing w:line="276" w:lineRule="auto"/>
        <w:jc w:val="both"/>
        <w:rPr>
          <w:rFonts w:ascii="Calibri" w:hAnsi="Calibri" w:cs="Calibri"/>
          <w:b/>
          <w:sz w:val="18"/>
          <w:szCs w:val="18"/>
        </w:rPr>
      </w:pPr>
    </w:p>
    <w:p w14:paraId="713C42CB" w14:textId="77777777" w:rsidR="002F4AB8" w:rsidRDefault="00E46BA0" w:rsidP="002F4AB8">
      <w:pPr>
        <w:spacing w:line="276" w:lineRule="auto"/>
        <w:jc w:val="both"/>
        <w:rPr>
          <w:rFonts w:ascii="Calibri" w:hAnsi="Calibri" w:cs="Calibri"/>
          <w:b/>
        </w:rPr>
      </w:pPr>
      <w:r w:rsidRPr="002F4AB8">
        <w:rPr>
          <w:rFonts w:ascii="Calibri" w:hAnsi="Calibri" w:cs="Calibri"/>
          <w:b/>
        </w:rPr>
        <w:t>PROFESSIONAL SUMMARY</w:t>
      </w:r>
      <w:r w:rsidR="000E1074" w:rsidRPr="002F4AB8">
        <w:rPr>
          <w:rFonts w:ascii="Calibri" w:hAnsi="Calibri" w:cs="Calibri"/>
          <w:b/>
        </w:rPr>
        <w:t>:</w:t>
      </w:r>
      <w:bookmarkStart w:id="0" w:name="_GoBack"/>
      <w:bookmarkEnd w:id="0"/>
    </w:p>
    <w:p w14:paraId="7E58BB23" w14:textId="77777777" w:rsidR="002F4AB8" w:rsidRPr="002F4AB8" w:rsidRDefault="005B139C" w:rsidP="00E64849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libri" w:hAnsi="Calibri" w:cs="Calibri"/>
        </w:rPr>
      </w:pPr>
      <w:r w:rsidRPr="002F4AB8">
        <w:rPr>
          <w:rFonts w:ascii="Calibri" w:hAnsi="Calibri" w:cs="Calibri"/>
          <w:bCs/>
        </w:rPr>
        <w:t>Over</w:t>
      </w:r>
      <w:r w:rsidR="00172C9A" w:rsidRPr="002F4AB8">
        <w:rPr>
          <w:rFonts w:ascii="Calibri" w:hAnsi="Calibri" w:cs="Calibri"/>
          <w:bCs/>
        </w:rPr>
        <w:t xml:space="preserve"> </w:t>
      </w:r>
      <w:r w:rsidR="00095325" w:rsidRPr="002F4AB8">
        <w:rPr>
          <w:rFonts w:ascii="Calibri" w:hAnsi="Calibri" w:cs="Calibri"/>
          <w:b/>
          <w:bCs/>
        </w:rPr>
        <w:t>6</w:t>
      </w:r>
      <w:r w:rsidRPr="002F4AB8">
        <w:rPr>
          <w:rFonts w:ascii="Calibri" w:hAnsi="Calibri" w:cs="Calibri"/>
          <w:b/>
          <w:bCs/>
        </w:rPr>
        <w:t>+</w:t>
      </w:r>
      <w:r w:rsidR="00051926" w:rsidRPr="002F4AB8">
        <w:rPr>
          <w:rFonts w:ascii="Calibri" w:hAnsi="Calibri" w:cs="Calibri"/>
          <w:bCs/>
        </w:rPr>
        <w:t xml:space="preserve"> </w:t>
      </w:r>
      <w:r w:rsidR="00172C9A" w:rsidRPr="002F4AB8">
        <w:rPr>
          <w:rFonts w:ascii="Calibri" w:hAnsi="Calibri" w:cs="Calibri"/>
          <w:bCs/>
        </w:rPr>
        <w:t xml:space="preserve">years of </w:t>
      </w:r>
      <w:r w:rsidRPr="002F4AB8">
        <w:rPr>
          <w:rFonts w:ascii="Calibri" w:hAnsi="Calibri" w:cs="Calibri"/>
          <w:bCs/>
        </w:rPr>
        <w:t xml:space="preserve">Microsoft </w:t>
      </w:r>
      <w:r w:rsidR="00A80758" w:rsidRPr="002F4AB8">
        <w:rPr>
          <w:rFonts w:ascii="Calibri" w:hAnsi="Calibri" w:cs="Calibri"/>
          <w:bCs/>
        </w:rPr>
        <w:t xml:space="preserve">.NET </w:t>
      </w:r>
      <w:r w:rsidR="00FA3607" w:rsidRPr="002F4AB8">
        <w:rPr>
          <w:rFonts w:ascii="Calibri" w:hAnsi="Calibri" w:cs="Calibri"/>
          <w:bCs/>
        </w:rPr>
        <w:t>framework experience in Analysis, Designing, Development</w:t>
      </w:r>
      <w:r w:rsidR="009556F4" w:rsidRPr="002F4AB8">
        <w:rPr>
          <w:rFonts w:ascii="Calibri" w:hAnsi="Calibri" w:cs="Calibri"/>
          <w:bCs/>
        </w:rPr>
        <w:t xml:space="preserve"> </w:t>
      </w:r>
      <w:r w:rsidR="00FA3607" w:rsidRPr="002F4AB8">
        <w:rPr>
          <w:rFonts w:ascii="Calibri" w:hAnsi="Calibri" w:cs="Calibri"/>
          <w:bCs/>
        </w:rPr>
        <w:t>and Maintenance</w:t>
      </w:r>
      <w:r w:rsidR="00415284" w:rsidRPr="002F4AB8">
        <w:rPr>
          <w:rFonts w:ascii="Calibri" w:hAnsi="Calibri" w:cs="Calibri"/>
          <w:bCs/>
        </w:rPr>
        <w:t>.</w:t>
      </w:r>
    </w:p>
    <w:p w14:paraId="5EF14F4D" w14:textId="10D8BDB0" w:rsidR="00172C9A" w:rsidRPr="002F4AB8" w:rsidRDefault="00415284" w:rsidP="00E64849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libri" w:hAnsi="Calibri" w:cs="Calibri"/>
        </w:rPr>
      </w:pPr>
      <w:r w:rsidRPr="002F4AB8">
        <w:rPr>
          <w:rFonts w:ascii="Calibri" w:hAnsi="Calibri" w:cs="Calibri"/>
          <w:bCs/>
        </w:rPr>
        <w:t xml:space="preserve">Experience in web </w:t>
      </w:r>
      <w:r w:rsidR="00066B68">
        <w:rPr>
          <w:rFonts w:ascii="Calibri" w:hAnsi="Calibri" w:cs="Calibri"/>
          <w:bCs/>
        </w:rPr>
        <w:t xml:space="preserve">and desktop </w:t>
      </w:r>
      <w:r w:rsidRPr="002F4AB8">
        <w:rPr>
          <w:rFonts w:ascii="Calibri" w:hAnsi="Calibri" w:cs="Calibri"/>
          <w:bCs/>
        </w:rPr>
        <w:t xml:space="preserve">application development involving </w:t>
      </w:r>
      <w:r w:rsidR="00066B68">
        <w:rPr>
          <w:rFonts w:ascii="Calibri" w:hAnsi="Calibri" w:cs="Calibri"/>
          <w:b/>
          <w:bCs/>
        </w:rPr>
        <w:t xml:space="preserve">C#.NET, </w:t>
      </w:r>
      <w:r w:rsidRPr="002F4AB8">
        <w:rPr>
          <w:rFonts w:ascii="Calibri" w:hAnsi="Calibri" w:cs="Calibri"/>
          <w:b/>
          <w:bCs/>
        </w:rPr>
        <w:t>ASP.NET</w:t>
      </w:r>
      <w:r w:rsidR="00172C9A" w:rsidRPr="002F4AB8">
        <w:rPr>
          <w:rFonts w:ascii="Calibri" w:hAnsi="Calibri" w:cs="Calibri"/>
          <w:b/>
          <w:bCs/>
        </w:rPr>
        <w:t xml:space="preserve"> MVC, ASP.NET</w:t>
      </w:r>
      <w:r w:rsidR="00075227" w:rsidRPr="002F4AB8">
        <w:rPr>
          <w:rFonts w:ascii="Calibri" w:hAnsi="Calibri" w:cs="Calibri"/>
          <w:b/>
          <w:bCs/>
        </w:rPr>
        <w:t xml:space="preserve"> </w:t>
      </w:r>
      <w:r w:rsidR="00075227" w:rsidRPr="002F4AB8">
        <w:rPr>
          <w:rFonts w:ascii="Calibri" w:hAnsi="Calibri" w:cs="Calibri"/>
          <w:bCs/>
        </w:rPr>
        <w:t>framework through agile development.</w:t>
      </w:r>
    </w:p>
    <w:p w14:paraId="757807B7" w14:textId="044CC3CD" w:rsidR="004B7EE8" w:rsidRDefault="004B7EE8" w:rsidP="00E64849">
      <w:pPr>
        <w:numPr>
          <w:ilvl w:val="0"/>
          <w:numId w:val="16"/>
        </w:num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Experience in working with </w:t>
      </w:r>
      <w:r w:rsidRPr="007F718B">
        <w:rPr>
          <w:rFonts w:ascii="Calibri" w:hAnsi="Calibri" w:cs="Calibri"/>
          <w:b/>
        </w:rPr>
        <w:t>Microsoft Azure</w:t>
      </w:r>
      <w:r>
        <w:rPr>
          <w:rFonts w:ascii="Calibri" w:hAnsi="Calibri" w:cs="Calibri"/>
        </w:rPr>
        <w:t xml:space="preserve"> services like APP Services, Storage Accounts, Azure Resource Manager templates </w:t>
      </w:r>
      <w:r w:rsidR="00842354">
        <w:rPr>
          <w:rFonts w:ascii="Calibri" w:hAnsi="Calibri" w:cs="Calibri"/>
        </w:rPr>
        <w:t xml:space="preserve">and </w:t>
      </w:r>
      <w:r>
        <w:rPr>
          <w:rFonts w:ascii="Calibri" w:hAnsi="Calibri" w:cs="Calibri"/>
        </w:rPr>
        <w:t>provision</w:t>
      </w:r>
      <w:r w:rsidR="00842354">
        <w:rPr>
          <w:rFonts w:ascii="Calibri" w:hAnsi="Calibri" w:cs="Calibri"/>
        </w:rPr>
        <w:t>ing</w:t>
      </w:r>
      <w:r>
        <w:rPr>
          <w:rFonts w:ascii="Calibri" w:hAnsi="Calibri" w:cs="Calibri"/>
        </w:rPr>
        <w:t xml:space="preserve"> clusters. </w:t>
      </w:r>
    </w:p>
    <w:p w14:paraId="723DF6AA" w14:textId="606447C4" w:rsidR="00FA3607" w:rsidRDefault="00FA1CDA" w:rsidP="00E64849">
      <w:pPr>
        <w:numPr>
          <w:ilvl w:val="0"/>
          <w:numId w:val="16"/>
        </w:num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Experience </w:t>
      </w:r>
      <w:r w:rsidRPr="00FA1CDA">
        <w:rPr>
          <w:rFonts w:ascii="Calibri" w:hAnsi="Calibri" w:cs="Calibri"/>
        </w:rPr>
        <w:t xml:space="preserve">in </w:t>
      </w:r>
      <w:r w:rsidR="00E46BA0">
        <w:rPr>
          <w:rFonts w:ascii="Calibri" w:hAnsi="Calibri" w:cs="Calibri"/>
        </w:rPr>
        <w:t xml:space="preserve">developing </w:t>
      </w:r>
      <w:r w:rsidR="00E46BA0" w:rsidRPr="00FA3607">
        <w:rPr>
          <w:rFonts w:ascii="Calibri" w:hAnsi="Calibri" w:cs="Calibri"/>
        </w:rPr>
        <w:t>responsive web pages</w:t>
      </w:r>
      <w:r w:rsidR="00E46BA0" w:rsidRPr="00FA1CDA">
        <w:rPr>
          <w:rFonts w:ascii="Calibri" w:hAnsi="Calibri" w:cs="Calibri"/>
        </w:rPr>
        <w:t xml:space="preserve"> </w:t>
      </w:r>
      <w:r w:rsidRPr="00FA1CDA">
        <w:rPr>
          <w:rFonts w:ascii="Calibri" w:hAnsi="Calibri" w:cs="Calibri"/>
        </w:rPr>
        <w:t xml:space="preserve">using </w:t>
      </w:r>
      <w:r w:rsidR="00FA3607" w:rsidRPr="00FA1CDA">
        <w:rPr>
          <w:rFonts w:ascii="Calibri" w:hAnsi="Calibri" w:cs="Calibri"/>
        </w:rPr>
        <w:t xml:space="preserve">ASP.NET MVC, </w:t>
      </w:r>
      <w:r w:rsidR="00FA3607" w:rsidRPr="00E46BA0">
        <w:rPr>
          <w:rFonts w:ascii="Calibri" w:hAnsi="Calibri" w:cs="Calibri"/>
          <w:b/>
        </w:rPr>
        <w:t>JavaScript, Jquery, Bootstrap</w:t>
      </w:r>
      <w:r w:rsidR="009556F4">
        <w:rPr>
          <w:rFonts w:ascii="Calibri" w:hAnsi="Calibri" w:cs="Calibri"/>
        </w:rPr>
        <w:t xml:space="preserve">, </w:t>
      </w:r>
      <w:r w:rsidR="001F4C50">
        <w:rPr>
          <w:rFonts w:ascii="Calibri" w:hAnsi="Calibri" w:cs="Calibri"/>
        </w:rPr>
        <w:t>HTML,</w:t>
      </w:r>
      <w:r w:rsidR="009556F4">
        <w:rPr>
          <w:rFonts w:ascii="Calibri" w:hAnsi="Calibri" w:cs="Calibri"/>
        </w:rPr>
        <w:t xml:space="preserve"> CSS</w:t>
      </w:r>
      <w:r w:rsidR="00E46BA0">
        <w:rPr>
          <w:rFonts w:ascii="Calibri" w:hAnsi="Calibri" w:cs="Calibri"/>
        </w:rPr>
        <w:t>.</w:t>
      </w:r>
    </w:p>
    <w:p w14:paraId="6A7C17DC" w14:textId="7552E895" w:rsidR="00172C9A" w:rsidRDefault="0050127C" w:rsidP="00E64849">
      <w:pPr>
        <w:numPr>
          <w:ilvl w:val="0"/>
          <w:numId w:val="16"/>
        </w:num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Strong</w:t>
      </w:r>
      <w:r w:rsidR="00FA3607">
        <w:rPr>
          <w:rFonts w:ascii="Calibri" w:hAnsi="Calibri" w:cs="Calibri"/>
        </w:rPr>
        <w:t xml:space="preserve"> Knowledge </w:t>
      </w:r>
      <w:r>
        <w:rPr>
          <w:rFonts w:ascii="Calibri" w:hAnsi="Calibri" w:cs="Calibri"/>
        </w:rPr>
        <w:t>and experience in</w:t>
      </w:r>
      <w:r w:rsidR="00172C9A" w:rsidRPr="00814BCF">
        <w:rPr>
          <w:rFonts w:ascii="Calibri" w:hAnsi="Calibri" w:cs="Calibri"/>
        </w:rPr>
        <w:t xml:space="preserve"> </w:t>
      </w:r>
      <w:r w:rsidR="00814BCF" w:rsidRPr="00066B68">
        <w:rPr>
          <w:rFonts w:ascii="Calibri" w:hAnsi="Calibri" w:cs="Calibri"/>
          <w:b/>
        </w:rPr>
        <w:t>WEB API</w:t>
      </w:r>
      <w:r w:rsidR="00FA3607">
        <w:rPr>
          <w:rFonts w:ascii="Calibri" w:hAnsi="Calibri" w:cs="Calibri"/>
        </w:rPr>
        <w:t>, Web</w:t>
      </w:r>
      <w:r w:rsidR="00415284" w:rsidRPr="00814BCF">
        <w:rPr>
          <w:rFonts w:ascii="Calibri" w:hAnsi="Calibri" w:cs="Calibri"/>
        </w:rPr>
        <w:t xml:space="preserve"> Services</w:t>
      </w:r>
      <w:r w:rsidR="00075227" w:rsidRPr="00814BCF">
        <w:rPr>
          <w:rFonts w:ascii="Calibri" w:hAnsi="Calibri" w:cs="Calibri"/>
        </w:rPr>
        <w:t xml:space="preserve"> </w:t>
      </w:r>
      <w:r w:rsidR="00FA3607">
        <w:rPr>
          <w:rFonts w:ascii="Calibri" w:hAnsi="Calibri" w:cs="Calibri"/>
        </w:rPr>
        <w:t xml:space="preserve">and </w:t>
      </w:r>
      <w:r w:rsidR="00075227" w:rsidRPr="00814BCF">
        <w:rPr>
          <w:rFonts w:ascii="Calibri" w:hAnsi="Calibri" w:cs="Calibri"/>
        </w:rPr>
        <w:t>Windows</w:t>
      </w:r>
      <w:r w:rsidR="00172C9A" w:rsidRPr="00814BCF">
        <w:rPr>
          <w:rFonts w:ascii="Calibri" w:hAnsi="Calibri" w:cs="Calibri"/>
        </w:rPr>
        <w:t xml:space="preserve"> Services</w:t>
      </w:r>
      <w:r w:rsidR="00985176" w:rsidRPr="00814BCF">
        <w:rPr>
          <w:rFonts w:ascii="Calibri" w:hAnsi="Calibri" w:cs="Calibri"/>
        </w:rPr>
        <w:t>.</w:t>
      </w:r>
    </w:p>
    <w:p w14:paraId="3C1F541B" w14:textId="613016EB" w:rsidR="00EF7D05" w:rsidRPr="004B7EE8" w:rsidRDefault="00EF7D05" w:rsidP="00EF7D05">
      <w:pPr>
        <w:numPr>
          <w:ilvl w:val="0"/>
          <w:numId w:val="16"/>
        </w:numPr>
        <w:spacing w:after="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Good experience in resolving critical level 2 </w:t>
      </w:r>
      <w:r w:rsidR="000C5068">
        <w:rPr>
          <w:rFonts w:ascii="Calibri" w:hAnsi="Calibri" w:cs="Calibri"/>
        </w:rPr>
        <w:t>incidents</w:t>
      </w:r>
      <w:r>
        <w:rPr>
          <w:rFonts w:ascii="Calibri" w:hAnsi="Calibri" w:cs="Calibri"/>
        </w:rPr>
        <w:t xml:space="preserve"> and working on root cause analysis, resolving memory leak issues and application crash issues. </w:t>
      </w:r>
    </w:p>
    <w:p w14:paraId="6D206555" w14:textId="77777777" w:rsidR="009556F4" w:rsidRPr="009556F4" w:rsidRDefault="009556F4" w:rsidP="009556F4">
      <w:pPr>
        <w:spacing w:after="0" w:line="276" w:lineRule="auto"/>
        <w:ind w:left="720"/>
        <w:jc w:val="both"/>
        <w:rPr>
          <w:rFonts w:ascii="Calibri" w:hAnsi="Calibri" w:cs="Calibri"/>
          <w:b/>
        </w:rPr>
      </w:pPr>
    </w:p>
    <w:p w14:paraId="744DC7D6" w14:textId="56809306" w:rsidR="00BC0ED8" w:rsidRDefault="00BC0ED8" w:rsidP="00BC0ED8">
      <w:pPr>
        <w:spacing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TECHNICAL SKILLS:</w:t>
      </w:r>
    </w:p>
    <w:tbl>
      <w:tblPr>
        <w:tblW w:w="10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5"/>
        <w:gridCol w:w="7386"/>
      </w:tblGrid>
      <w:tr w:rsidR="00DE61E8" w14:paraId="5EB1A1F4" w14:textId="77777777" w:rsidTr="00F93F8F">
        <w:trPr>
          <w:trHeight w:val="307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AFB50" w14:textId="159A7C40" w:rsidR="00DE61E8" w:rsidRDefault="0080464D" w:rsidP="008747A6">
            <w:pPr>
              <w:spacing w:after="0"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Web </w:t>
            </w:r>
            <w:r w:rsidR="003F5118">
              <w:rPr>
                <w:rFonts w:ascii="Calibri" w:hAnsi="Calibri" w:cs="Calibri"/>
                <w:b/>
              </w:rPr>
              <w:t>Framework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="00A80758">
              <w:rPr>
                <w:rFonts w:ascii="Calibri" w:hAnsi="Calibri" w:cs="Calibri"/>
                <w:b/>
              </w:rPr>
              <w:t>&amp; Cloud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="00A80758">
              <w:rPr>
                <w:rFonts w:ascii="Calibri" w:hAnsi="Calibri" w:cs="Calibri"/>
                <w:b/>
              </w:rPr>
              <w:t>Services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F292" w14:textId="071E3352" w:rsidR="00DE61E8" w:rsidRDefault="00DE61E8" w:rsidP="008747A6">
            <w:pPr>
              <w:spacing w:after="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ASP.NET, ASP.NET </w:t>
            </w:r>
            <w:r w:rsidR="00A80758">
              <w:rPr>
                <w:rFonts w:ascii="Calibri" w:hAnsi="Calibri" w:cs="Calibri"/>
              </w:rPr>
              <w:t>MVC, Microsoft Azure</w:t>
            </w:r>
          </w:p>
        </w:tc>
      </w:tr>
      <w:tr w:rsidR="00DE61E8" w14:paraId="69480416" w14:textId="77777777" w:rsidTr="00F93F8F">
        <w:trPr>
          <w:trHeight w:val="294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F0274" w14:textId="42173ABB" w:rsidR="00DE61E8" w:rsidRDefault="00DE61E8" w:rsidP="008747A6">
            <w:pPr>
              <w:spacing w:after="0"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Languages</w:t>
            </w:r>
            <w:r w:rsidR="00836E99">
              <w:rPr>
                <w:rFonts w:ascii="Calibri" w:hAnsi="Calibri" w:cs="Calibri"/>
                <w:b/>
              </w:rPr>
              <w:t xml:space="preserve"> &amp; Frameworks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FCCC" w14:textId="1130AA86" w:rsidR="00DE61E8" w:rsidRDefault="00DE61E8" w:rsidP="008747A6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C#, VB.NET</w:t>
            </w:r>
            <w:r w:rsidR="00474907">
              <w:rPr>
                <w:rFonts w:ascii="Calibri" w:hAnsi="Calibri" w:cs="Calibri"/>
              </w:rPr>
              <w:t>, JavaScript, jQuery, D3.js,</w:t>
            </w:r>
            <w:r w:rsidR="00474907">
              <w:t xml:space="preserve"> </w:t>
            </w:r>
            <w:r w:rsidR="00474907" w:rsidRPr="00F93F8F">
              <w:rPr>
                <w:rFonts w:ascii="Calibri" w:hAnsi="Calibri" w:cs="Calibri"/>
              </w:rPr>
              <w:t>Bootstrap</w:t>
            </w:r>
            <w:r w:rsidR="00474907">
              <w:rPr>
                <w:rFonts w:ascii="Calibri" w:hAnsi="Calibri" w:cs="Calibri"/>
              </w:rPr>
              <w:t>, HTML, CSS, XML</w:t>
            </w:r>
          </w:p>
        </w:tc>
      </w:tr>
      <w:tr w:rsidR="00A80758" w14:paraId="64251615" w14:textId="77777777" w:rsidTr="00F93F8F">
        <w:trPr>
          <w:trHeight w:val="168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1A214" w14:textId="051097BA" w:rsidR="00A80758" w:rsidRDefault="00A80758" w:rsidP="008747A6">
            <w:pPr>
              <w:spacing w:after="0"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Services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383D4" w14:textId="35545A65" w:rsidR="00A80758" w:rsidRDefault="00F93F8F" w:rsidP="008747A6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 API, Webservices</w:t>
            </w:r>
          </w:p>
        </w:tc>
      </w:tr>
      <w:tr w:rsidR="00A80758" w14:paraId="0E168AFC" w14:textId="77777777" w:rsidTr="00F93F8F">
        <w:trPr>
          <w:trHeight w:val="294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1B10" w14:textId="7CE9A6B0" w:rsidR="00A80758" w:rsidRDefault="00A80758" w:rsidP="008747A6">
            <w:pPr>
              <w:spacing w:after="0"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Database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232F" w14:textId="3A379424" w:rsidR="00A80758" w:rsidRDefault="00A80758" w:rsidP="008747A6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Server, Oracle </w:t>
            </w:r>
          </w:p>
        </w:tc>
      </w:tr>
      <w:tr w:rsidR="00A80758" w14:paraId="56EC4958" w14:textId="77777777" w:rsidTr="00F93F8F">
        <w:trPr>
          <w:trHeight w:val="307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E8EE9" w14:textId="5B4210A3" w:rsidR="00A80758" w:rsidRDefault="00A80758" w:rsidP="008747A6">
            <w:pPr>
              <w:spacing w:after="0"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Configuration </w:t>
            </w:r>
            <w:r w:rsidR="001F4EB9">
              <w:rPr>
                <w:rFonts w:ascii="Calibri" w:hAnsi="Calibri" w:cs="Calibri"/>
                <w:b/>
              </w:rPr>
              <w:t>&amp; code review tools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D3E50" w14:textId="53E8D825" w:rsidR="00A80758" w:rsidRDefault="00A80758" w:rsidP="008747A6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Team Foundation Server (TFS), </w:t>
            </w:r>
            <w:r w:rsidR="00D74C52">
              <w:rPr>
                <w:rFonts w:ascii="Calibri" w:hAnsi="Calibri" w:cs="Calibri"/>
              </w:rPr>
              <w:t xml:space="preserve">IBM </w:t>
            </w:r>
            <w:r>
              <w:rPr>
                <w:rFonts w:ascii="Calibri" w:hAnsi="Calibri" w:cs="Calibri"/>
              </w:rPr>
              <w:t>Rational Clear Case, Git</w:t>
            </w:r>
            <w:r w:rsidR="001F4EB9">
              <w:rPr>
                <w:rFonts w:ascii="Calibri" w:hAnsi="Calibri" w:cs="Calibri"/>
              </w:rPr>
              <w:t>, Collaborator Client</w:t>
            </w:r>
          </w:p>
        </w:tc>
      </w:tr>
      <w:tr w:rsidR="00A80758" w14:paraId="3AF6BF31" w14:textId="77777777" w:rsidTr="00F93F8F">
        <w:trPr>
          <w:trHeight w:val="294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9D58" w14:textId="3A64432A" w:rsidR="00A80758" w:rsidRDefault="00A80758" w:rsidP="008747A6">
            <w:pPr>
              <w:spacing w:after="0"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Diagnostic Tools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F13C7" w14:textId="1FE148BA" w:rsidR="00A80758" w:rsidRDefault="00A80758" w:rsidP="008747A6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Fiddler, Postman, Windbg, WER, DebugViewer, ProcessExplorer, DebugDiag</w:t>
            </w:r>
          </w:p>
        </w:tc>
      </w:tr>
      <w:tr w:rsidR="00A80758" w14:paraId="7E854C61" w14:textId="77777777" w:rsidTr="00F93F8F">
        <w:trPr>
          <w:trHeight w:val="307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1850E" w14:textId="32B02847" w:rsidR="00A80758" w:rsidRDefault="00A80758" w:rsidP="008747A6">
            <w:pPr>
              <w:spacing w:after="0"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Deployment </w:t>
            </w:r>
            <w:r w:rsidR="001B4795">
              <w:rPr>
                <w:rFonts w:ascii="Calibri" w:hAnsi="Calibri" w:cs="Calibri"/>
                <w:b/>
              </w:rPr>
              <w:t xml:space="preserve">| Server | </w:t>
            </w:r>
            <w:r w:rsidR="00A33052">
              <w:rPr>
                <w:rFonts w:ascii="Calibri" w:hAnsi="Calibri" w:cs="Calibri"/>
                <w:b/>
              </w:rPr>
              <w:t xml:space="preserve">other </w:t>
            </w:r>
            <w:r w:rsidR="006B5330">
              <w:rPr>
                <w:rFonts w:ascii="Calibri" w:hAnsi="Calibri" w:cs="Calibri"/>
                <w:b/>
              </w:rPr>
              <w:t>t</w:t>
            </w:r>
            <w:r>
              <w:rPr>
                <w:rFonts w:ascii="Calibri" w:hAnsi="Calibri" w:cs="Calibri"/>
                <w:b/>
              </w:rPr>
              <w:t>ools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4426" w14:textId="0F1EDE55" w:rsidR="00A80758" w:rsidRDefault="00A80758" w:rsidP="00DE61E8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Octopus, Jenkins</w:t>
            </w:r>
            <w:r w:rsidR="00A33052">
              <w:rPr>
                <w:rFonts w:ascii="Calibri" w:hAnsi="Calibri" w:cs="Calibri"/>
              </w:rPr>
              <w:t xml:space="preserve"> | </w:t>
            </w:r>
            <w:r w:rsidR="001B4795">
              <w:rPr>
                <w:rFonts w:ascii="Calibri" w:hAnsi="Calibri" w:cs="Calibri"/>
              </w:rPr>
              <w:t xml:space="preserve">XXAMP and IIS | VMWare </w:t>
            </w:r>
          </w:p>
        </w:tc>
      </w:tr>
    </w:tbl>
    <w:p w14:paraId="2CEE99C1" w14:textId="77777777" w:rsidR="00CB3206" w:rsidRPr="00EF1C53" w:rsidRDefault="00CB3206" w:rsidP="00BC0ED8">
      <w:pPr>
        <w:spacing w:line="276" w:lineRule="auto"/>
        <w:jc w:val="both"/>
        <w:rPr>
          <w:rFonts w:ascii="Calibri" w:hAnsi="Calibri" w:cs="Calibri"/>
          <w:b/>
          <w:sz w:val="18"/>
          <w:szCs w:val="18"/>
        </w:rPr>
      </w:pPr>
    </w:p>
    <w:p w14:paraId="3F157C9C" w14:textId="652FF439" w:rsidR="007304C2" w:rsidRDefault="007304C2" w:rsidP="00EF1C53">
      <w:pPr>
        <w:spacing w:after="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PROFESSIONAL EXPERIENCE:</w:t>
      </w:r>
    </w:p>
    <w:p w14:paraId="7BB916A2" w14:textId="77777777" w:rsidR="00EF1C53" w:rsidRDefault="00EF1C53" w:rsidP="00EF1C53">
      <w:pPr>
        <w:spacing w:after="0" w:line="276" w:lineRule="auto"/>
        <w:jc w:val="both"/>
        <w:rPr>
          <w:rFonts w:ascii="Calibri" w:hAnsi="Calibri" w:cs="Calibri"/>
          <w:b/>
        </w:rPr>
      </w:pPr>
    </w:p>
    <w:p w14:paraId="677AEAF2" w14:textId="6315229C" w:rsidR="00CB3206" w:rsidRPr="007304C2" w:rsidRDefault="002F4AB8" w:rsidP="00EF1C53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Client</w:t>
      </w:r>
      <w:r w:rsidR="00887F69">
        <w:rPr>
          <w:rFonts w:ascii="Calibri" w:hAnsi="Calibri" w:cs="Calibri"/>
          <w:b/>
        </w:rPr>
        <w:t>: University of Central Missouri</w:t>
      </w:r>
      <w:r w:rsidR="003F5118">
        <w:rPr>
          <w:rFonts w:ascii="Calibri" w:hAnsi="Calibri" w:cs="Calibri"/>
          <w:b/>
        </w:rPr>
        <w:t xml:space="preserve"> (Dept of Chemistry)</w:t>
      </w:r>
      <w:r w:rsidR="003F5118">
        <w:rPr>
          <w:rFonts w:ascii="Calibri" w:hAnsi="Calibri" w:cs="Calibri"/>
          <w:b/>
        </w:rPr>
        <w:tab/>
      </w:r>
      <w:r w:rsidR="00CB3206">
        <w:rPr>
          <w:rFonts w:ascii="Calibri" w:hAnsi="Calibri" w:cs="Calibri"/>
          <w:b/>
        </w:rPr>
        <w:tab/>
        <w:t xml:space="preserve">       </w:t>
      </w:r>
      <w:r w:rsidR="007304C2">
        <w:rPr>
          <w:rFonts w:ascii="Calibri" w:hAnsi="Calibri" w:cs="Calibri"/>
          <w:b/>
        </w:rPr>
        <w:tab/>
      </w:r>
      <w:r w:rsidR="007304C2">
        <w:rPr>
          <w:rFonts w:ascii="Calibri" w:hAnsi="Calibri" w:cs="Calibri"/>
          <w:b/>
        </w:rPr>
        <w:tab/>
      </w:r>
      <w:r w:rsidR="0080464D">
        <w:rPr>
          <w:rFonts w:ascii="Calibri" w:hAnsi="Calibri" w:cs="Calibri"/>
          <w:b/>
        </w:rPr>
        <w:t xml:space="preserve">        </w:t>
      </w:r>
      <w:r>
        <w:rPr>
          <w:rFonts w:ascii="Calibri" w:hAnsi="Calibri" w:cs="Calibri"/>
          <w:b/>
        </w:rPr>
        <w:t xml:space="preserve">      </w:t>
      </w:r>
      <w:r w:rsidR="00D1427B">
        <w:rPr>
          <w:rFonts w:ascii="Calibri" w:hAnsi="Calibri" w:cs="Calibri"/>
        </w:rPr>
        <w:t>Present Proj</w:t>
      </w:r>
      <w:r w:rsidR="005502EB">
        <w:rPr>
          <w:rFonts w:ascii="Calibri" w:hAnsi="Calibri" w:cs="Calibri"/>
        </w:rPr>
        <w:t xml:space="preserve">ect </w:t>
      </w:r>
      <w:r w:rsidR="00D1427B">
        <w:rPr>
          <w:rFonts w:ascii="Calibri" w:hAnsi="Calibri" w:cs="Calibri"/>
        </w:rPr>
        <w:t>at</w:t>
      </w:r>
      <w:r w:rsidR="005502EB">
        <w:rPr>
          <w:rFonts w:ascii="Calibri" w:hAnsi="Calibri" w:cs="Calibri"/>
        </w:rPr>
        <w:t xml:space="preserve"> Univ</w:t>
      </w:r>
    </w:p>
    <w:p w14:paraId="06400E4B" w14:textId="77777777" w:rsidR="00B06F76" w:rsidRDefault="00CB3206" w:rsidP="00B06F76">
      <w:pPr>
        <w:spacing w:line="276" w:lineRule="auto"/>
        <w:jc w:val="both"/>
        <w:rPr>
          <w:rFonts w:ascii="Calibri" w:hAnsi="Calibri" w:cs="Calibri"/>
          <w:b/>
        </w:rPr>
      </w:pPr>
      <w:r w:rsidRPr="00062575">
        <w:rPr>
          <w:rFonts w:ascii="Calibri" w:hAnsi="Calibri" w:cs="Calibri"/>
          <w:b/>
        </w:rPr>
        <w:t>Project</w:t>
      </w:r>
      <w:r>
        <w:rPr>
          <w:rFonts w:ascii="Calibri" w:hAnsi="Calibri" w:cs="Calibri"/>
          <w:b/>
        </w:rPr>
        <w:t xml:space="preserve">: </w:t>
      </w:r>
      <w:r w:rsidR="00887F69" w:rsidRPr="00062575">
        <w:rPr>
          <w:rFonts w:ascii="Calibri" w:hAnsi="Calibri" w:cs="Calibri"/>
          <w:b/>
        </w:rPr>
        <w:t>Orbital Mapping</w:t>
      </w:r>
      <w:r w:rsidR="00887F69">
        <w:rPr>
          <w:rFonts w:ascii="Calibri" w:hAnsi="Calibri" w:cs="Calibri"/>
        </w:rPr>
        <w:t xml:space="preserve"> </w:t>
      </w:r>
      <w:r w:rsidR="002F4AB8" w:rsidRPr="00062575">
        <w:rPr>
          <w:rFonts w:ascii="Calibri" w:hAnsi="Calibri" w:cs="Calibri"/>
          <w:b/>
        </w:rPr>
        <w:t>Molecular</w:t>
      </w:r>
      <w:r w:rsidR="002F4AB8">
        <w:rPr>
          <w:rFonts w:ascii="Calibri" w:hAnsi="Calibri" w:cs="Calibri"/>
          <w:b/>
        </w:rPr>
        <w:t xml:space="preserve"> Model</w:t>
      </w:r>
    </w:p>
    <w:p w14:paraId="3B8ED0EC" w14:textId="4E89599F" w:rsidR="002F4AB8" w:rsidRPr="00B06F76" w:rsidRDefault="002F4AB8" w:rsidP="00B06F76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Orbital Mapping </w:t>
      </w:r>
      <w:r w:rsidR="0030714D">
        <w:rPr>
          <w:rFonts w:ascii="Calibri" w:hAnsi="Calibri" w:cs="Calibri"/>
        </w:rPr>
        <w:t xml:space="preserve">Molecular Model is an interactive application used for examining the </w:t>
      </w:r>
      <w:r w:rsidR="0030714D" w:rsidRPr="00B06F76">
        <w:rPr>
          <w:rFonts w:ascii="Calibri" w:hAnsi="Calibri" w:cs="Calibri"/>
        </w:rPr>
        <w:t>chemical bonding in molecules and predict</w:t>
      </w:r>
      <w:r w:rsidR="007622FC" w:rsidRPr="00B06F76">
        <w:rPr>
          <w:rFonts w:ascii="Calibri" w:hAnsi="Calibri" w:cs="Calibri"/>
        </w:rPr>
        <w:t>ing</w:t>
      </w:r>
      <w:r w:rsidR="0030714D" w:rsidRPr="00B06F76">
        <w:rPr>
          <w:rFonts w:ascii="Calibri" w:hAnsi="Calibri" w:cs="Calibri"/>
        </w:rPr>
        <w:t xml:space="preserve"> the possible reactions. </w:t>
      </w:r>
    </w:p>
    <w:p w14:paraId="4ADC2C55" w14:textId="65F1D54A" w:rsidR="0030714D" w:rsidRDefault="0030714D" w:rsidP="00396299">
      <w:pPr>
        <w:spacing w:after="0" w:line="276" w:lineRule="auto"/>
        <w:jc w:val="both"/>
        <w:rPr>
          <w:rFonts w:ascii="Calibri" w:hAnsi="Calibri" w:cs="Calibri"/>
        </w:rPr>
      </w:pPr>
      <w:r w:rsidRPr="0030714D">
        <w:rPr>
          <w:rFonts w:ascii="Calibri" w:hAnsi="Calibri" w:cs="Calibri"/>
          <w:b/>
        </w:rPr>
        <w:t>Responsibilities</w:t>
      </w:r>
      <w:r>
        <w:rPr>
          <w:rFonts w:ascii="Calibri" w:hAnsi="Calibri" w:cs="Calibri"/>
        </w:rPr>
        <w:t>:</w:t>
      </w:r>
      <w:r w:rsidR="00066B68">
        <w:rPr>
          <w:rFonts w:ascii="Calibri" w:hAnsi="Calibri" w:cs="Calibri"/>
        </w:rPr>
        <w:t xml:space="preserve"> </w:t>
      </w:r>
    </w:p>
    <w:p w14:paraId="0673C345" w14:textId="35F6904F" w:rsidR="0030714D" w:rsidRDefault="0030714D" w:rsidP="0030714D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Design</w:t>
      </w:r>
      <w:r w:rsidR="00DA61AF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</w:t>
      </w:r>
      <w:r w:rsidR="007622FC">
        <w:rPr>
          <w:rFonts w:ascii="Calibri" w:hAnsi="Calibri" w:cs="Calibri"/>
        </w:rPr>
        <w:t>and develop</w:t>
      </w:r>
      <w:r w:rsidR="00DA61AF">
        <w:rPr>
          <w:rFonts w:ascii="Calibri" w:hAnsi="Calibri" w:cs="Calibri"/>
        </w:rPr>
        <w:t>ed</w:t>
      </w:r>
      <w:r w:rsidR="007622FC">
        <w:rPr>
          <w:rFonts w:ascii="Calibri" w:hAnsi="Calibri" w:cs="Calibri"/>
        </w:rPr>
        <w:t xml:space="preserve"> </w:t>
      </w:r>
      <w:r w:rsidR="000C5068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User Interface </w:t>
      </w:r>
      <w:r w:rsidR="007622FC">
        <w:rPr>
          <w:rFonts w:ascii="Calibri" w:hAnsi="Calibri" w:cs="Calibri"/>
        </w:rPr>
        <w:t>to display the orbital mapping</w:t>
      </w:r>
      <w:r>
        <w:rPr>
          <w:rFonts w:ascii="Calibri" w:hAnsi="Calibri" w:cs="Calibri"/>
        </w:rPr>
        <w:t xml:space="preserve"> using </w:t>
      </w:r>
      <w:r w:rsidR="007622FC">
        <w:rPr>
          <w:rFonts w:ascii="Calibri" w:hAnsi="Calibri" w:cs="Calibri"/>
        </w:rPr>
        <w:t>JavaScript, jQuery, Bootstrap, D3.js.</w:t>
      </w:r>
    </w:p>
    <w:p w14:paraId="2B6CB646" w14:textId="3B2CB82B" w:rsidR="00836E99" w:rsidRDefault="007622FC" w:rsidP="009A4A60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hAnsi="Calibri" w:cs="Calibri"/>
        </w:rPr>
      </w:pPr>
      <w:r w:rsidRPr="00EF7D05">
        <w:rPr>
          <w:rFonts w:ascii="Calibri" w:hAnsi="Calibri" w:cs="Calibri"/>
        </w:rPr>
        <w:t>Incorporate</w:t>
      </w:r>
      <w:r w:rsidR="00DA61AF">
        <w:rPr>
          <w:rFonts w:ascii="Calibri" w:hAnsi="Calibri" w:cs="Calibri"/>
        </w:rPr>
        <w:t>d</w:t>
      </w:r>
      <w:r w:rsidRPr="00EF7D05">
        <w:rPr>
          <w:rFonts w:ascii="Calibri" w:hAnsi="Calibri" w:cs="Calibri"/>
        </w:rPr>
        <w:t xml:space="preserve"> molecular orbital </w:t>
      </w:r>
      <w:r w:rsidR="000C5068">
        <w:rPr>
          <w:rFonts w:ascii="Calibri" w:hAnsi="Calibri" w:cs="Calibri"/>
        </w:rPr>
        <w:t xml:space="preserve">graphical </w:t>
      </w:r>
      <w:r w:rsidRPr="00EF7D05">
        <w:rPr>
          <w:rFonts w:ascii="Calibri" w:hAnsi="Calibri" w:cs="Calibri"/>
        </w:rPr>
        <w:t xml:space="preserve">views by creating and fetching JSON data and </w:t>
      </w:r>
      <w:r w:rsidR="00EF1C53" w:rsidRPr="00EF7D05">
        <w:rPr>
          <w:rFonts w:ascii="Calibri" w:hAnsi="Calibri" w:cs="Calibri"/>
        </w:rPr>
        <w:t xml:space="preserve">using </w:t>
      </w:r>
      <w:r w:rsidR="000C5068">
        <w:rPr>
          <w:rFonts w:ascii="Calibri" w:hAnsi="Calibri" w:cs="Calibri"/>
        </w:rPr>
        <w:t xml:space="preserve">D3.js, </w:t>
      </w:r>
      <w:r w:rsidR="00EF1C53" w:rsidRPr="00EF7D05">
        <w:rPr>
          <w:rFonts w:ascii="Calibri" w:hAnsi="Calibri" w:cs="Calibri"/>
        </w:rPr>
        <w:t>Chart.js</w:t>
      </w:r>
      <w:r w:rsidR="000C5068">
        <w:rPr>
          <w:rFonts w:ascii="Calibri" w:hAnsi="Calibri" w:cs="Calibri"/>
        </w:rPr>
        <w:t>.</w:t>
      </w:r>
    </w:p>
    <w:p w14:paraId="695AD4B4" w14:textId="77777777" w:rsidR="009A4A60" w:rsidRDefault="009A4A60" w:rsidP="009A4A60">
      <w:pPr>
        <w:pStyle w:val="ListParagraph"/>
        <w:spacing w:line="276" w:lineRule="auto"/>
        <w:ind w:left="540"/>
        <w:jc w:val="both"/>
        <w:rPr>
          <w:rFonts w:ascii="Calibri" w:hAnsi="Calibri" w:cs="Calibri"/>
        </w:rPr>
      </w:pPr>
    </w:p>
    <w:p w14:paraId="0E07AB46" w14:textId="46582012" w:rsidR="00BC0ED8" w:rsidRDefault="00103F7F" w:rsidP="00BC0ED8">
      <w:pPr>
        <w:spacing w:after="0" w:line="276" w:lineRule="auto"/>
        <w:jc w:val="both"/>
        <w:rPr>
          <w:rFonts w:ascii="Calibri" w:hAnsi="Calibri" w:cs="Calibri"/>
          <w:b/>
        </w:rPr>
      </w:pPr>
      <w:r w:rsidRPr="003462C8">
        <w:rPr>
          <w:rFonts w:ascii="Calibri" w:hAnsi="Calibri" w:cs="Calibri"/>
          <w:b/>
        </w:rPr>
        <w:t>Company: Cognizant</w:t>
      </w:r>
      <w:r w:rsidR="00396299" w:rsidRPr="003462C8">
        <w:rPr>
          <w:rFonts w:ascii="Calibri" w:hAnsi="Calibri" w:cs="Calibri"/>
          <w:b/>
        </w:rPr>
        <w:t xml:space="preserve"> Technology Solutions</w:t>
      </w:r>
      <w:r w:rsidR="00BC0ED8">
        <w:rPr>
          <w:rFonts w:ascii="Calibri" w:hAnsi="Calibri" w:cs="Calibri"/>
          <w:b/>
        </w:rPr>
        <w:tab/>
      </w:r>
      <w:r w:rsidR="00BC0ED8">
        <w:rPr>
          <w:rFonts w:ascii="Calibri" w:hAnsi="Calibri" w:cs="Calibri"/>
          <w:b/>
        </w:rPr>
        <w:tab/>
      </w:r>
      <w:r w:rsidR="00BC0ED8">
        <w:rPr>
          <w:rFonts w:ascii="Calibri" w:hAnsi="Calibri" w:cs="Calibri"/>
          <w:b/>
        </w:rPr>
        <w:tab/>
      </w:r>
      <w:r w:rsidR="00BC0ED8">
        <w:rPr>
          <w:rFonts w:ascii="Calibri" w:hAnsi="Calibri" w:cs="Calibri"/>
          <w:b/>
        </w:rPr>
        <w:tab/>
      </w:r>
      <w:r w:rsidR="00BC0ED8">
        <w:rPr>
          <w:rFonts w:ascii="Calibri" w:hAnsi="Calibri" w:cs="Calibri"/>
          <w:b/>
        </w:rPr>
        <w:tab/>
      </w:r>
      <w:r w:rsidR="00421B4D">
        <w:rPr>
          <w:rFonts w:ascii="Calibri" w:hAnsi="Calibri" w:cs="Calibri"/>
          <w:b/>
        </w:rPr>
        <w:t xml:space="preserve">      </w:t>
      </w:r>
      <w:r w:rsidR="00EF1C53">
        <w:rPr>
          <w:rFonts w:ascii="Calibri" w:hAnsi="Calibri" w:cs="Calibri"/>
          <w:b/>
        </w:rPr>
        <w:tab/>
      </w:r>
      <w:r w:rsidR="00EF1C53">
        <w:rPr>
          <w:rFonts w:ascii="Calibri" w:hAnsi="Calibri" w:cs="Calibri"/>
          <w:b/>
        </w:rPr>
        <w:tab/>
      </w:r>
      <w:r w:rsidR="00E64849">
        <w:rPr>
          <w:rFonts w:ascii="Calibri" w:hAnsi="Calibri" w:cs="Calibri"/>
          <w:b/>
        </w:rPr>
        <w:t xml:space="preserve">      </w:t>
      </w:r>
      <w:r w:rsidR="009B6BA3" w:rsidRPr="00EF1C53">
        <w:rPr>
          <w:rFonts w:ascii="Calibri" w:hAnsi="Calibri" w:cs="Calibri"/>
        </w:rPr>
        <w:t>Sep</w:t>
      </w:r>
      <w:r w:rsidR="00BC0ED8" w:rsidRPr="00EF1C53">
        <w:rPr>
          <w:rFonts w:ascii="Calibri" w:hAnsi="Calibri" w:cs="Calibri"/>
        </w:rPr>
        <w:t xml:space="preserve"> 201</w:t>
      </w:r>
      <w:r w:rsidR="009B6BA3" w:rsidRPr="00EF1C53">
        <w:rPr>
          <w:rFonts w:ascii="Calibri" w:hAnsi="Calibri" w:cs="Calibri"/>
        </w:rPr>
        <w:t>4</w:t>
      </w:r>
      <w:r w:rsidR="00BC0ED8" w:rsidRPr="00EF1C53">
        <w:rPr>
          <w:rFonts w:ascii="Calibri" w:hAnsi="Calibri" w:cs="Calibri"/>
        </w:rPr>
        <w:t xml:space="preserve"> – </w:t>
      </w:r>
      <w:r w:rsidR="002733C8" w:rsidRPr="00EF1C53">
        <w:rPr>
          <w:rFonts w:ascii="Calibri" w:hAnsi="Calibri" w:cs="Calibri"/>
        </w:rPr>
        <w:t>July</w:t>
      </w:r>
      <w:r w:rsidR="00BC0ED8" w:rsidRPr="00EF1C53">
        <w:rPr>
          <w:rFonts w:ascii="Calibri" w:hAnsi="Calibri" w:cs="Calibri"/>
        </w:rPr>
        <w:t xml:space="preserve"> 2017</w:t>
      </w:r>
    </w:p>
    <w:p w14:paraId="37D73E3A" w14:textId="77777777" w:rsidR="001E05ED" w:rsidRPr="00EF1C53" w:rsidRDefault="001E05ED" w:rsidP="00BC0ED8">
      <w:pPr>
        <w:spacing w:after="0" w:line="276" w:lineRule="auto"/>
        <w:jc w:val="both"/>
        <w:rPr>
          <w:rFonts w:ascii="Calibri" w:hAnsi="Calibri" w:cs="Calibri"/>
          <w:b/>
          <w:sz w:val="16"/>
          <w:szCs w:val="16"/>
        </w:rPr>
      </w:pPr>
    </w:p>
    <w:p w14:paraId="44C82734" w14:textId="4D94C65D" w:rsidR="00103F7F" w:rsidRDefault="00103F7F" w:rsidP="00BC0ED8">
      <w:pPr>
        <w:spacing w:after="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Client: Schneider Electric</w:t>
      </w:r>
    </w:p>
    <w:p w14:paraId="429C97D4" w14:textId="06631ECF" w:rsidR="00BC0ED8" w:rsidRDefault="00A91772" w:rsidP="00BC0ED8">
      <w:pPr>
        <w:spacing w:after="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Role</w:t>
      </w:r>
      <w:r w:rsidR="00BC0ED8">
        <w:rPr>
          <w:rFonts w:ascii="Calibri" w:hAnsi="Calibri" w:cs="Calibri"/>
          <w:b/>
        </w:rPr>
        <w:t xml:space="preserve">: Associate </w:t>
      </w:r>
      <w:r w:rsidR="00A321EA">
        <w:rPr>
          <w:rFonts w:ascii="Calibri" w:hAnsi="Calibri" w:cs="Calibri"/>
          <w:b/>
        </w:rPr>
        <w:t>Programmer</w:t>
      </w:r>
    </w:p>
    <w:p w14:paraId="06CFBAEA" w14:textId="6A42573B" w:rsidR="00E553D0" w:rsidRPr="00396299" w:rsidRDefault="00E553D0" w:rsidP="00BC0ED8">
      <w:pPr>
        <w:spacing w:after="0" w:line="276" w:lineRule="auto"/>
        <w:jc w:val="both"/>
        <w:rPr>
          <w:rFonts w:ascii="Calibri" w:hAnsi="Calibri" w:cs="Calibri"/>
          <w:b/>
          <w:sz w:val="16"/>
          <w:szCs w:val="16"/>
        </w:rPr>
      </w:pPr>
    </w:p>
    <w:p w14:paraId="08066A80" w14:textId="780DE9EC" w:rsidR="003464F3" w:rsidRDefault="003464F3" w:rsidP="003464F3">
      <w:pPr>
        <w:spacing w:after="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Project 1:  Wonderware Information Server (WIS)</w:t>
      </w:r>
    </w:p>
    <w:p w14:paraId="428E4420" w14:textId="0B20B820" w:rsidR="009A4A60" w:rsidRDefault="003464F3" w:rsidP="009A4A60">
      <w:pPr>
        <w:spacing w:after="0" w:line="276" w:lineRule="auto"/>
        <w:jc w:val="both"/>
        <w:rPr>
          <w:rFonts w:ascii="Calibri" w:hAnsi="Calibri" w:cs="Calibri"/>
        </w:rPr>
      </w:pPr>
      <w:r w:rsidRPr="00FE6B9A">
        <w:rPr>
          <w:rFonts w:ascii="Calibri" w:hAnsi="Calibri" w:cs="Calibri"/>
          <w:b/>
        </w:rPr>
        <w:t>Description:</w:t>
      </w:r>
      <w:r>
        <w:rPr>
          <w:rFonts w:ascii="Calibri" w:hAnsi="Calibri" w:cs="Calibri"/>
          <w:b/>
        </w:rPr>
        <w:t xml:space="preserve"> </w:t>
      </w:r>
      <w:r w:rsidR="0019007C">
        <w:rPr>
          <w:rFonts w:ascii="Calibri" w:hAnsi="Calibri" w:cs="Calibri"/>
          <w:b/>
        </w:rPr>
        <w:t xml:space="preserve"> </w:t>
      </w:r>
      <w:r w:rsidR="0019007C">
        <w:rPr>
          <w:rFonts w:ascii="Calibri" w:hAnsi="Calibri" w:cs="Calibri"/>
        </w:rPr>
        <w:t xml:space="preserve">Wonderware Information Server </w:t>
      </w:r>
      <w:r w:rsidR="0019007C" w:rsidRPr="0019007C">
        <w:rPr>
          <w:rFonts w:ascii="Calibri" w:hAnsi="Calibri" w:cs="Calibri"/>
        </w:rPr>
        <w:t>is a secure web-based portal providing a single point of access to industrial information.</w:t>
      </w:r>
      <w:r w:rsidR="00B41114">
        <w:rPr>
          <w:rFonts w:ascii="Calibri" w:hAnsi="Calibri" w:cs="Calibri"/>
        </w:rPr>
        <w:t xml:space="preserve"> </w:t>
      </w:r>
      <w:r w:rsidR="000C5068">
        <w:rPr>
          <w:rFonts w:ascii="Calibri" w:hAnsi="Calibri" w:cs="Calibri"/>
        </w:rPr>
        <w:t>The application</w:t>
      </w:r>
      <w:r w:rsidR="005912EC" w:rsidRPr="005912EC">
        <w:rPr>
          <w:rFonts w:ascii="Calibri" w:hAnsi="Calibri" w:cs="Calibri"/>
        </w:rPr>
        <w:t xml:space="preserve"> presents plant </w:t>
      </w:r>
      <w:r w:rsidR="000C5068" w:rsidRPr="005912EC">
        <w:rPr>
          <w:rFonts w:ascii="Calibri" w:hAnsi="Calibri" w:cs="Calibri"/>
        </w:rPr>
        <w:t xml:space="preserve">data </w:t>
      </w:r>
      <w:r w:rsidR="005912EC" w:rsidRPr="005912EC">
        <w:rPr>
          <w:rFonts w:ascii="Calibri" w:hAnsi="Calibri" w:cs="Calibri"/>
        </w:rPr>
        <w:t xml:space="preserve">and </w:t>
      </w:r>
      <w:r w:rsidR="000C5068" w:rsidRPr="005912EC">
        <w:rPr>
          <w:rFonts w:ascii="Calibri" w:hAnsi="Calibri" w:cs="Calibri"/>
        </w:rPr>
        <w:t xml:space="preserve">performance </w:t>
      </w:r>
      <w:r w:rsidR="000C5068">
        <w:rPr>
          <w:rFonts w:ascii="Calibri" w:hAnsi="Calibri" w:cs="Calibri"/>
        </w:rPr>
        <w:t>to have a customized view of plant operations.</w:t>
      </w:r>
    </w:p>
    <w:p w14:paraId="7930659F" w14:textId="5CE39C3D" w:rsidR="003464F3" w:rsidRDefault="003464F3" w:rsidP="003464F3">
      <w:pPr>
        <w:spacing w:after="0" w:line="276" w:lineRule="auto"/>
        <w:jc w:val="both"/>
        <w:rPr>
          <w:rFonts w:ascii="Calibri" w:hAnsi="Calibri" w:cs="Calibri"/>
        </w:rPr>
      </w:pPr>
    </w:p>
    <w:p w14:paraId="50B77CA5" w14:textId="77777777" w:rsidR="003464F3" w:rsidRDefault="003464F3" w:rsidP="003464F3">
      <w:pPr>
        <w:spacing w:after="0" w:line="276" w:lineRule="auto"/>
        <w:jc w:val="both"/>
        <w:rPr>
          <w:rFonts w:ascii="Calibri" w:hAnsi="Calibri" w:cs="Calibri"/>
          <w:sz w:val="8"/>
          <w:szCs w:val="8"/>
        </w:rPr>
      </w:pPr>
    </w:p>
    <w:p w14:paraId="2A35B7C2" w14:textId="7DAF18BF" w:rsidR="003464F3" w:rsidRDefault="003464F3" w:rsidP="003464F3">
      <w:pPr>
        <w:spacing w:after="0" w:line="276" w:lineRule="auto"/>
        <w:jc w:val="both"/>
        <w:rPr>
          <w:rFonts w:ascii="Calibri" w:hAnsi="Calibri" w:cs="Calibri"/>
          <w:i/>
        </w:rPr>
      </w:pPr>
      <w:r w:rsidRPr="00FE6B9A">
        <w:rPr>
          <w:rFonts w:ascii="Calibri" w:hAnsi="Calibri" w:cs="Calibri"/>
          <w:b/>
        </w:rPr>
        <w:lastRenderedPageBreak/>
        <w:t>Responsibilities: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i/>
        </w:rPr>
        <w:t>Web developer responsible for developments and enhancements in WIS</w:t>
      </w:r>
      <w:r w:rsidR="009A4A60">
        <w:rPr>
          <w:rFonts w:ascii="Calibri" w:hAnsi="Calibri" w:cs="Calibri"/>
          <w:i/>
        </w:rPr>
        <w:t xml:space="preserve"> web application</w:t>
      </w:r>
      <w:r>
        <w:rPr>
          <w:rFonts w:ascii="Calibri" w:hAnsi="Calibri" w:cs="Calibri"/>
          <w:i/>
        </w:rPr>
        <w:t>.</w:t>
      </w:r>
    </w:p>
    <w:p w14:paraId="41555FAE" w14:textId="77777777" w:rsidR="00B676C0" w:rsidRPr="00B676C0" w:rsidRDefault="00B676C0" w:rsidP="003464F3">
      <w:pPr>
        <w:spacing w:after="0" w:line="276" w:lineRule="auto"/>
        <w:jc w:val="both"/>
        <w:rPr>
          <w:rFonts w:ascii="Calibri" w:hAnsi="Calibri" w:cs="Calibri"/>
          <w:i/>
          <w:sz w:val="8"/>
          <w:szCs w:val="8"/>
        </w:rPr>
      </w:pPr>
    </w:p>
    <w:p w14:paraId="69D763F1" w14:textId="77777777" w:rsidR="003464F3" w:rsidRDefault="003464F3" w:rsidP="003464F3">
      <w:pPr>
        <w:numPr>
          <w:ilvl w:val="0"/>
          <w:numId w:val="23"/>
        </w:numPr>
        <w:spacing w:after="0" w:line="276" w:lineRule="auto"/>
        <w:jc w:val="both"/>
        <w:rPr>
          <w:rFonts w:ascii="Calibri" w:hAnsi="Calibri" w:cs="Calibri"/>
        </w:rPr>
      </w:pPr>
      <w:r w:rsidRPr="00EF1C53">
        <w:rPr>
          <w:rFonts w:ascii="Calibri" w:hAnsi="Calibri" w:cs="Calibri"/>
        </w:rPr>
        <w:t>Involved in developments on Wonderware Information Server application using ASP.net MVC</w:t>
      </w:r>
      <w:r>
        <w:rPr>
          <w:rFonts w:ascii="Calibri" w:hAnsi="Calibri" w:cs="Calibri"/>
        </w:rPr>
        <w:t>.</w:t>
      </w:r>
    </w:p>
    <w:p w14:paraId="072205EC" w14:textId="77777777" w:rsidR="003464F3" w:rsidRPr="00EF1C53" w:rsidRDefault="003464F3" w:rsidP="003464F3">
      <w:pPr>
        <w:numPr>
          <w:ilvl w:val="0"/>
          <w:numId w:val="23"/>
        </w:num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Created and updated models from database using database first approach with Entity Framework.</w:t>
      </w:r>
    </w:p>
    <w:p w14:paraId="341B6339" w14:textId="04F8E216" w:rsidR="003464F3" w:rsidRDefault="00E76001" w:rsidP="000C5068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Used Razor, JavaScript, jQuery, HTML, CSS</w:t>
      </w:r>
      <w:r w:rsidR="00A51BE7">
        <w:rPr>
          <w:rFonts w:ascii="Calibri" w:hAnsi="Calibri" w:cs="Calibri"/>
        </w:rPr>
        <w:t>, bootstrap</w:t>
      </w:r>
      <w:r>
        <w:rPr>
          <w:rFonts w:ascii="Calibri" w:hAnsi="Calibri" w:cs="Calibri"/>
        </w:rPr>
        <w:t xml:space="preserve"> to develop </w:t>
      </w:r>
      <w:r w:rsidR="000C5068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view layer</w:t>
      </w:r>
      <w:r w:rsidR="000C5068">
        <w:rPr>
          <w:rFonts w:ascii="Calibri" w:hAnsi="Calibri" w:cs="Calibri"/>
        </w:rPr>
        <w:t>s</w:t>
      </w:r>
      <w:r>
        <w:rPr>
          <w:rFonts w:ascii="Calibri" w:hAnsi="Calibri" w:cs="Calibri"/>
        </w:rPr>
        <w:t>.</w:t>
      </w:r>
    </w:p>
    <w:p w14:paraId="19BA5435" w14:textId="0AB3CCD9" w:rsidR="003464F3" w:rsidRPr="00A51BE7" w:rsidRDefault="003464F3" w:rsidP="003464F3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Calibri" w:hAnsi="Calibri" w:cs="Calibri"/>
          <w:i/>
        </w:rPr>
      </w:pPr>
      <w:r w:rsidRPr="00BF5916">
        <w:rPr>
          <w:rFonts w:ascii="Calibri" w:hAnsi="Calibri" w:cs="Calibri"/>
        </w:rPr>
        <w:t>Implement</w:t>
      </w:r>
      <w:r>
        <w:rPr>
          <w:rFonts w:ascii="Calibri" w:hAnsi="Calibri" w:cs="Calibri"/>
        </w:rPr>
        <w:t xml:space="preserve">ed a User Interface to provision tenants and tenant groups </w:t>
      </w:r>
      <w:r w:rsidRPr="00BF5916">
        <w:rPr>
          <w:rFonts w:ascii="Calibri" w:hAnsi="Calibri" w:cs="Calibri"/>
        </w:rPr>
        <w:t>using MVC framework</w:t>
      </w:r>
      <w:r>
        <w:rPr>
          <w:rFonts w:ascii="Calibri" w:hAnsi="Calibri" w:cs="Calibri"/>
        </w:rPr>
        <w:t>.</w:t>
      </w:r>
    </w:p>
    <w:p w14:paraId="2EC64938" w14:textId="7B80EA75" w:rsidR="00A51BE7" w:rsidRPr="005912EC" w:rsidRDefault="00A51BE7" w:rsidP="003464F3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Calibri" w:hAnsi="Calibri" w:cs="Calibri"/>
          <w:i/>
        </w:rPr>
      </w:pPr>
      <w:r>
        <w:rPr>
          <w:rFonts w:ascii="Calibri" w:hAnsi="Calibri" w:cs="Calibri"/>
        </w:rPr>
        <w:t>Implemented Ajax call using jQuery to send and retrieve data asynchronously.</w:t>
      </w:r>
    </w:p>
    <w:p w14:paraId="1BAF7E1F" w14:textId="47D63CFC" w:rsidR="005912EC" w:rsidRPr="005912EC" w:rsidRDefault="005912EC" w:rsidP="00512846">
      <w:pPr>
        <w:numPr>
          <w:ilvl w:val="0"/>
          <w:numId w:val="23"/>
        </w:numPr>
        <w:spacing w:after="0" w:line="276" w:lineRule="auto"/>
        <w:jc w:val="both"/>
        <w:rPr>
          <w:rFonts w:ascii="Calibri" w:hAnsi="Calibri" w:cs="Calibri"/>
          <w:i/>
        </w:rPr>
      </w:pPr>
      <w:r w:rsidRPr="005912EC">
        <w:rPr>
          <w:rFonts w:ascii="Calibri" w:hAnsi="Calibri" w:cs="Calibri"/>
        </w:rPr>
        <w:t>Involved in all the scrum activities like standup calls, sprint planning, backlog creation, daily scrum, code reviews and retrospection meetings.</w:t>
      </w:r>
    </w:p>
    <w:p w14:paraId="1F4947DB" w14:textId="77777777" w:rsidR="0019007C" w:rsidRDefault="0019007C" w:rsidP="00396299">
      <w:pPr>
        <w:spacing w:after="0" w:line="276" w:lineRule="auto"/>
        <w:jc w:val="both"/>
        <w:rPr>
          <w:rFonts w:ascii="Calibri" w:hAnsi="Calibri" w:cs="Calibri"/>
          <w:b/>
        </w:rPr>
      </w:pPr>
    </w:p>
    <w:p w14:paraId="1E661CE5" w14:textId="157F8439" w:rsidR="00396299" w:rsidRDefault="00E553D0" w:rsidP="00396299">
      <w:pPr>
        <w:spacing w:after="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Project</w:t>
      </w:r>
      <w:r w:rsidR="00E64849">
        <w:rPr>
          <w:rFonts w:ascii="Calibri" w:hAnsi="Calibri" w:cs="Calibri"/>
          <w:b/>
        </w:rPr>
        <w:t xml:space="preserve"> </w:t>
      </w:r>
      <w:r w:rsidR="003464F3">
        <w:rPr>
          <w:rFonts w:ascii="Calibri" w:hAnsi="Calibri" w:cs="Calibri"/>
          <w:b/>
        </w:rPr>
        <w:t>2</w:t>
      </w:r>
      <w:r>
        <w:rPr>
          <w:rFonts w:ascii="Calibri" w:hAnsi="Calibri" w:cs="Calibri"/>
          <w:b/>
        </w:rPr>
        <w:t xml:space="preserve">: </w:t>
      </w:r>
      <w:r w:rsidR="00E64849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Wonderware Historian</w:t>
      </w:r>
      <w:r w:rsidR="009A4A60">
        <w:rPr>
          <w:rFonts w:ascii="Calibri" w:hAnsi="Calibri" w:cs="Calibri"/>
          <w:b/>
        </w:rPr>
        <w:t xml:space="preserve"> &amp; Historian Client</w:t>
      </w:r>
    </w:p>
    <w:p w14:paraId="4E99EBD9" w14:textId="3D76C928" w:rsidR="00E64849" w:rsidRDefault="00BC0ED8" w:rsidP="009A4A60">
      <w:pPr>
        <w:spacing w:after="0" w:line="276" w:lineRule="auto"/>
        <w:jc w:val="both"/>
        <w:rPr>
          <w:rFonts w:ascii="Calibri" w:hAnsi="Calibri" w:cs="Calibri"/>
        </w:rPr>
      </w:pPr>
      <w:r w:rsidRPr="003462C8">
        <w:rPr>
          <w:rFonts w:ascii="Calibri" w:hAnsi="Calibri" w:cs="Calibri"/>
          <w:b/>
        </w:rPr>
        <w:t>Description</w:t>
      </w:r>
      <w:r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</w:rPr>
        <w:t xml:space="preserve">Wonderware Historian </w:t>
      </w:r>
      <w:r w:rsidR="007550AA">
        <w:rPr>
          <w:rFonts w:ascii="Calibri" w:hAnsi="Calibri" w:cs="Calibri"/>
        </w:rPr>
        <w:t>is a plant database</w:t>
      </w:r>
      <w:r w:rsidR="00845C46">
        <w:rPr>
          <w:rFonts w:ascii="Calibri" w:hAnsi="Calibri" w:cs="Calibri"/>
        </w:rPr>
        <w:t xml:space="preserve">, capable of storing huge volumes of data generated by industrial facilities. </w:t>
      </w:r>
      <w:r w:rsidR="009A4A60" w:rsidRPr="009A4A60">
        <w:rPr>
          <w:rFonts w:ascii="Calibri" w:hAnsi="Calibri" w:cs="Calibri"/>
        </w:rPr>
        <w:t xml:space="preserve">Historian Client </w:t>
      </w:r>
      <w:r w:rsidR="009A4A60">
        <w:rPr>
          <w:rFonts w:ascii="Calibri" w:hAnsi="Calibri" w:cs="Calibri"/>
        </w:rPr>
        <w:t>is a</w:t>
      </w:r>
      <w:r w:rsidR="009A4A60" w:rsidRPr="009A4A60">
        <w:rPr>
          <w:rFonts w:ascii="Calibri" w:hAnsi="Calibri" w:cs="Calibri"/>
        </w:rPr>
        <w:t xml:space="preserve"> user interface application used to retrieve and</w:t>
      </w:r>
      <w:r w:rsidR="009A4A60">
        <w:rPr>
          <w:rFonts w:ascii="Calibri" w:hAnsi="Calibri" w:cs="Calibri"/>
        </w:rPr>
        <w:t xml:space="preserve"> </w:t>
      </w:r>
      <w:r w:rsidR="009A4A60" w:rsidRPr="009A4A60">
        <w:rPr>
          <w:rFonts w:ascii="Calibri" w:hAnsi="Calibri" w:cs="Calibri"/>
        </w:rPr>
        <w:t>analyze data from multiple areas of the plant.</w:t>
      </w:r>
    </w:p>
    <w:p w14:paraId="5962D3A7" w14:textId="77777777" w:rsidR="00836E99" w:rsidRPr="00E64849" w:rsidRDefault="00836E99" w:rsidP="00BC0ED8">
      <w:pPr>
        <w:spacing w:after="0" w:line="276" w:lineRule="auto"/>
        <w:jc w:val="both"/>
        <w:rPr>
          <w:rFonts w:ascii="Calibri" w:hAnsi="Calibri" w:cs="Calibri"/>
          <w:sz w:val="16"/>
          <w:szCs w:val="16"/>
        </w:rPr>
      </w:pPr>
    </w:p>
    <w:p w14:paraId="5C607E7F" w14:textId="5BFB130A" w:rsidR="00A321EA" w:rsidRPr="00A321EA" w:rsidRDefault="00BC0ED8" w:rsidP="00EF1C53">
      <w:pPr>
        <w:spacing w:after="0" w:line="276" w:lineRule="auto"/>
        <w:jc w:val="both"/>
        <w:rPr>
          <w:rFonts w:ascii="Calibri" w:hAnsi="Calibri" w:cs="Calibri"/>
          <w:i/>
          <w:sz w:val="8"/>
          <w:szCs w:val="8"/>
        </w:rPr>
      </w:pPr>
      <w:r>
        <w:rPr>
          <w:rFonts w:ascii="Calibri" w:hAnsi="Calibri" w:cs="Calibri"/>
          <w:b/>
        </w:rPr>
        <w:t>Responsibilities:</w:t>
      </w:r>
      <w:r w:rsidR="00A321EA">
        <w:rPr>
          <w:rFonts w:ascii="Calibri" w:hAnsi="Calibri" w:cs="Calibri"/>
          <w:b/>
        </w:rPr>
        <w:t xml:space="preserve">  </w:t>
      </w:r>
      <w:r w:rsidR="00A321EA">
        <w:rPr>
          <w:rFonts w:ascii="Calibri" w:hAnsi="Calibri" w:cs="Calibri"/>
          <w:i/>
        </w:rPr>
        <w:t>Associate .NET Developer responsible for developments and enhancements in Wonderware Historian.</w:t>
      </w:r>
    </w:p>
    <w:p w14:paraId="44BB3C12" w14:textId="403D16AA" w:rsidR="0072116B" w:rsidRPr="003464F3" w:rsidRDefault="003464F3" w:rsidP="003464F3">
      <w:pPr>
        <w:numPr>
          <w:ilvl w:val="0"/>
          <w:numId w:val="17"/>
        </w:num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Worked on REST API using Web API framework to r</w:t>
      </w:r>
      <w:r w:rsidR="00BC0383">
        <w:rPr>
          <w:rFonts w:ascii="Calibri" w:hAnsi="Calibri" w:cs="Calibri"/>
        </w:rPr>
        <w:t>etriev</w:t>
      </w:r>
      <w:r>
        <w:rPr>
          <w:rFonts w:ascii="Calibri" w:hAnsi="Calibri" w:cs="Calibri"/>
        </w:rPr>
        <w:t>e</w:t>
      </w:r>
      <w:r w:rsidR="00BC0383">
        <w:rPr>
          <w:rFonts w:ascii="Calibri" w:hAnsi="Calibri" w:cs="Calibri"/>
        </w:rPr>
        <w:t xml:space="preserve"> tag extended properties from Historian</w:t>
      </w:r>
      <w:r>
        <w:rPr>
          <w:rFonts w:ascii="Calibri" w:hAnsi="Calibri" w:cs="Calibri"/>
        </w:rPr>
        <w:t>.</w:t>
      </w:r>
    </w:p>
    <w:p w14:paraId="4C767225" w14:textId="77777777" w:rsidR="004A49F5" w:rsidRDefault="007A22C4" w:rsidP="004A49F5">
      <w:pPr>
        <w:numPr>
          <w:ilvl w:val="0"/>
          <w:numId w:val="17"/>
        </w:num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Worked</w:t>
      </w:r>
      <w:r w:rsidR="00F85092">
        <w:rPr>
          <w:rFonts w:ascii="Calibri" w:hAnsi="Calibri" w:cs="Calibri"/>
        </w:rPr>
        <w:t xml:space="preserve"> on critical root cause analysis</w:t>
      </w:r>
      <w:r>
        <w:rPr>
          <w:rFonts w:ascii="Calibri" w:hAnsi="Calibri" w:cs="Calibri"/>
        </w:rPr>
        <w:t xml:space="preserve"> and </w:t>
      </w:r>
      <w:r w:rsidR="00F85092">
        <w:rPr>
          <w:rFonts w:ascii="Calibri" w:hAnsi="Calibri" w:cs="Calibri"/>
        </w:rPr>
        <w:t>resolv</w:t>
      </w:r>
      <w:r>
        <w:rPr>
          <w:rFonts w:ascii="Calibri" w:hAnsi="Calibri" w:cs="Calibri"/>
        </w:rPr>
        <w:t>ed</w:t>
      </w:r>
      <w:r w:rsidR="00F85092">
        <w:rPr>
          <w:rFonts w:ascii="Calibri" w:hAnsi="Calibri" w:cs="Calibri"/>
        </w:rPr>
        <w:t xml:space="preserve"> memory leak issues and application crash issues</w:t>
      </w:r>
      <w:r>
        <w:rPr>
          <w:rFonts w:ascii="Calibri" w:hAnsi="Calibri" w:cs="Calibri"/>
        </w:rPr>
        <w:t>.</w:t>
      </w:r>
    </w:p>
    <w:p w14:paraId="1F7A26FD" w14:textId="5B0622D5" w:rsidR="001F4EB9" w:rsidRDefault="001F4EB9" w:rsidP="001F4EB9">
      <w:pPr>
        <w:numPr>
          <w:ilvl w:val="0"/>
          <w:numId w:val="17"/>
        </w:numPr>
        <w:spacing w:after="0" w:line="276" w:lineRule="auto"/>
        <w:jc w:val="both"/>
        <w:rPr>
          <w:rFonts w:ascii="Calibri" w:hAnsi="Calibri" w:cs="Calibri"/>
        </w:rPr>
      </w:pPr>
      <w:r w:rsidRPr="001F4EB9">
        <w:rPr>
          <w:rFonts w:ascii="Calibri" w:hAnsi="Calibri" w:cs="Calibri"/>
        </w:rPr>
        <w:t>Worked on views, triggers</w:t>
      </w:r>
      <w:r>
        <w:rPr>
          <w:rFonts w:ascii="Calibri" w:hAnsi="Calibri" w:cs="Calibri"/>
        </w:rPr>
        <w:t>,</w:t>
      </w:r>
      <w:r w:rsidR="00F61778">
        <w:rPr>
          <w:rFonts w:ascii="Calibri" w:hAnsi="Calibri" w:cs="Calibri"/>
        </w:rPr>
        <w:t xml:space="preserve"> </w:t>
      </w:r>
      <w:r w:rsidRPr="001F4EB9">
        <w:rPr>
          <w:rFonts w:ascii="Calibri" w:hAnsi="Calibri" w:cs="Calibri"/>
        </w:rPr>
        <w:t>Stored Procedures</w:t>
      </w:r>
      <w:r w:rsidR="00F61778">
        <w:rPr>
          <w:rFonts w:ascii="Calibri" w:hAnsi="Calibri" w:cs="Calibri"/>
        </w:rPr>
        <w:t xml:space="preserve"> and </w:t>
      </w:r>
      <w:r w:rsidRPr="001F4EB9">
        <w:rPr>
          <w:rFonts w:ascii="Calibri" w:hAnsi="Calibri" w:cs="Calibri"/>
        </w:rPr>
        <w:t>Functions, and Packages using SQL</w:t>
      </w:r>
      <w:r w:rsidR="00411700">
        <w:rPr>
          <w:rFonts w:ascii="Calibri" w:hAnsi="Calibri" w:cs="Calibri"/>
        </w:rPr>
        <w:t>.</w:t>
      </w:r>
    </w:p>
    <w:p w14:paraId="1B5CA44B" w14:textId="77777777" w:rsidR="000C5068" w:rsidRDefault="000C5068" w:rsidP="000C5068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Involved in enhancing the Real-time and historical data trends and reports in Historian Client using c#.net.</w:t>
      </w:r>
    </w:p>
    <w:p w14:paraId="16F6A17E" w14:textId="7B9FEBE3" w:rsidR="00A65867" w:rsidRPr="00FD1A95" w:rsidRDefault="003464F3" w:rsidP="00461BE6">
      <w:pPr>
        <w:numPr>
          <w:ilvl w:val="0"/>
          <w:numId w:val="17"/>
        </w:numPr>
        <w:spacing w:after="0" w:line="276" w:lineRule="auto"/>
        <w:jc w:val="both"/>
        <w:rPr>
          <w:rFonts w:ascii="Calibri" w:hAnsi="Calibri" w:cs="Calibri"/>
        </w:rPr>
      </w:pPr>
      <w:r w:rsidRPr="00FD1A95">
        <w:rPr>
          <w:rFonts w:ascii="Calibri" w:hAnsi="Calibri" w:cs="Calibri"/>
        </w:rPr>
        <w:t>Used Postman and fiddler to test Rest API.</w:t>
      </w:r>
    </w:p>
    <w:p w14:paraId="2BC09A92" w14:textId="35795047" w:rsidR="00A65867" w:rsidRPr="00FD1A95" w:rsidRDefault="00A65867" w:rsidP="00FE3868">
      <w:pPr>
        <w:numPr>
          <w:ilvl w:val="0"/>
          <w:numId w:val="17"/>
        </w:numPr>
        <w:spacing w:after="0" w:line="276" w:lineRule="auto"/>
        <w:jc w:val="both"/>
        <w:rPr>
          <w:rFonts w:ascii="Calibri" w:hAnsi="Calibri" w:cs="Calibri"/>
          <w:i/>
        </w:rPr>
      </w:pPr>
      <w:r w:rsidRPr="00FD1A95">
        <w:rPr>
          <w:rFonts w:ascii="Calibri" w:hAnsi="Calibri" w:cs="Calibri"/>
        </w:rPr>
        <w:t xml:space="preserve">Created office 365 task pane add-ins to retrieve </w:t>
      </w:r>
      <w:r w:rsidR="00FD1A95">
        <w:rPr>
          <w:rFonts w:ascii="Calibri" w:hAnsi="Calibri" w:cs="Calibri"/>
        </w:rPr>
        <w:t xml:space="preserve">Historian </w:t>
      </w:r>
      <w:r w:rsidRPr="00FD1A95">
        <w:rPr>
          <w:rFonts w:ascii="Calibri" w:hAnsi="Calibri" w:cs="Calibri"/>
        </w:rPr>
        <w:t>data to EXCEL.</w:t>
      </w:r>
    </w:p>
    <w:p w14:paraId="7E370810" w14:textId="77777777" w:rsidR="00E76001" w:rsidRDefault="00E76001" w:rsidP="00E76001">
      <w:pPr>
        <w:numPr>
          <w:ilvl w:val="0"/>
          <w:numId w:val="17"/>
        </w:num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Extensively used diagnostic tools like </w:t>
      </w:r>
      <w:r w:rsidRPr="004B7EE8">
        <w:rPr>
          <w:rFonts w:ascii="Calibri" w:hAnsi="Calibri" w:cs="Calibri"/>
          <w:b/>
        </w:rPr>
        <w:t>WinDbg</w:t>
      </w:r>
      <w:r>
        <w:rPr>
          <w:rFonts w:ascii="Calibri" w:hAnsi="Calibri" w:cs="Calibri"/>
        </w:rPr>
        <w:t xml:space="preserve">, </w:t>
      </w:r>
      <w:r w:rsidRPr="004B7EE8">
        <w:rPr>
          <w:rFonts w:ascii="Calibri" w:hAnsi="Calibri" w:cs="Calibri"/>
          <w:b/>
        </w:rPr>
        <w:t>DebugDiag</w:t>
      </w:r>
      <w:r>
        <w:rPr>
          <w:rFonts w:ascii="Calibri" w:hAnsi="Calibri" w:cs="Calibri"/>
          <w:b/>
        </w:rPr>
        <w:t xml:space="preserve">, </w:t>
      </w:r>
      <w:r w:rsidRPr="004B7EE8">
        <w:rPr>
          <w:rFonts w:ascii="Calibri" w:hAnsi="Calibri" w:cs="Calibri"/>
          <w:b/>
        </w:rPr>
        <w:t>Windows Error Reporting(WER),</w:t>
      </w:r>
      <w:r>
        <w:rPr>
          <w:rFonts w:ascii="Calibri" w:hAnsi="Calibri" w:cs="Calibri"/>
          <w:b/>
        </w:rPr>
        <w:t xml:space="preserve"> </w:t>
      </w:r>
      <w:r w:rsidRPr="004B7EE8">
        <w:rPr>
          <w:rFonts w:ascii="Calibri" w:hAnsi="Calibri" w:cs="Calibri"/>
          <w:b/>
        </w:rPr>
        <w:t>DebugViewer</w:t>
      </w:r>
      <w:r>
        <w:rPr>
          <w:rFonts w:ascii="Calibri" w:hAnsi="Calibri" w:cs="Calibri"/>
          <w:b/>
        </w:rPr>
        <w:t>.</w:t>
      </w:r>
    </w:p>
    <w:p w14:paraId="2382C31A" w14:textId="0BA1EE56" w:rsidR="00411700" w:rsidRPr="00411700" w:rsidRDefault="00411700" w:rsidP="00411700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libri" w:hAnsi="Calibri" w:cs="Calibri"/>
          <w:i/>
        </w:rPr>
      </w:pPr>
      <w:r>
        <w:rPr>
          <w:rFonts w:ascii="Calibri" w:hAnsi="Calibri" w:cs="Calibri"/>
        </w:rPr>
        <w:t>Used Microsoft Test Manager to create test plan and perform unit testing.</w:t>
      </w:r>
    </w:p>
    <w:p w14:paraId="03DD6DB2" w14:textId="77777777" w:rsidR="0019007C" w:rsidRDefault="0019007C" w:rsidP="00BC0ED8">
      <w:pPr>
        <w:spacing w:after="0" w:line="276" w:lineRule="auto"/>
        <w:jc w:val="both"/>
        <w:rPr>
          <w:rFonts w:ascii="Calibri" w:hAnsi="Calibri" w:cs="Calibri"/>
          <w:b/>
        </w:rPr>
      </w:pPr>
    </w:p>
    <w:p w14:paraId="6A34749E" w14:textId="52230313" w:rsidR="004A49F5" w:rsidRDefault="004A49F5" w:rsidP="004A49F5">
      <w:pPr>
        <w:spacing w:after="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Project 3:  Historian Insight</w:t>
      </w:r>
    </w:p>
    <w:p w14:paraId="796AB99F" w14:textId="54595B69" w:rsidR="004A49F5" w:rsidRDefault="004A49F5" w:rsidP="004A49F5">
      <w:pPr>
        <w:spacing w:after="0" w:line="276" w:lineRule="auto"/>
        <w:jc w:val="both"/>
        <w:rPr>
          <w:rFonts w:ascii="Calibri" w:hAnsi="Calibri" w:cs="Calibri"/>
        </w:rPr>
      </w:pPr>
      <w:r w:rsidRPr="00FE6B9A">
        <w:rPr>
          <w:rFonts w:ascii="Calibri" w:hAnsi="Calibri" w:cs="Calibri"/>
          <w:b/>
        </w:rPr>
        <w:t>Description: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Historian Insight is a cloud based online version of Historian</w:t>
      </w:r>
      <w:r w:rsidR="005912EC">
        <w:rPr>
          <w:rFonts w:ascii="Calibri" w:hAnsi="Calibri" w:cs="Calibri"/>
        </w:rPr>
        <w:t xml:space="preserve"> used for </w:t>
      </w:r>
      <w:r w:rsidR="005912EC" w:rsidRPr="005912EC">
        <w:rPr>
          <w:rFonts w:ascii="Calibri" w:hAnsi="Calibri" w:cs="Calibri"/>
        </w:rPr>
        <w:t>data storage, visualization and reporting</w:t>
      </w:r>
      <w:r w:rsidR="005912EC">
        <w:rPr>
          <w:rFonts w:ascii="Calibri" w:hAnsi="Calibri" w:cs="Calibri"/>
        </w:rPr>
        <w:t>.</w:t>
      </w:r>
    </w:p>
    <w:p w14:paraId="0E5FFC01" w14:textId="77777777" w:rsidR="004A49F5" w:rsidRDefault="004A49F5" w:rsidP="004A49F5">
      <w:pPr>
        <w:spacing w:after="0" w:line="276" w:lineRule="auto"/>
        <w:jc w:val="both"/>
        <w:rPr>
          <w:rFonts w:ascii="Calibri" w:hAnsi="Calibri" w:cs="Calibri"/>
          <w:sz w:val="8"/>
          <w:szCs w:val="8"/>
        </w:rPr>
      </w:pPr>
    </w:p>
    <w:p w14:paraId="135373EE" w14:textId="03447FA4" w:rsidR="004A49F5" w:rsidRDefault="004A49F5" w:rsidP="004A49F5">
      <w:pPr>
        <w:spacing w:after="0" w:line="276" w:lineRule="auto"/>
        <w:jc w:val="both"/>
        <w:rPr>
          <w:rFonts w:ascii="Calibri" w:hAnsi="Calibri" w:cs="Calibri"/>
          <w:i/>
        </w:rPr>
      </w:pPr>
      <w:r w:rsidRPr="00FE6B9A">
        <w:rPr>
          <w:rFonts w:ascii="Calibri" w:hAnsi="Calibri" w:cs="Calibri"/>
          <w:b/>
        </w:rPr>
        <w:t>Responsibilities: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i/>
        </w:rPr>
        <w:t>Azure developer responsible for implementation of web and worker role for Historian Insight.</w:t>
      </w:r>
    </w:p>
    <w:p w14:paraId="75E1597E" w14:textId="77777777" w:rsidR="00B676C0" w:rsidRPr="00B676C0" w:rsidRDefault="00B676C0" w:rsidP="004A49F5">
      <w:pPr>
        <w:spacing w:after="0" w:line="276" w:lineRule="auto"/>
        <w:jc w:val="both"/>
        <w:rPr>
          <w:rFonts w:ascii="Calibri" w:hAnsi="Calibri" w:cs="Calibri"/>
          <w:i/>
          <w:sz w:val="8"/>
          <w:szCs w:val="8"/>
        </w:rPr>
      </w:pPr>
    </w:p>
    <w:p w14:paraId="7CCF4B69" w14:textId="7705E455" w:rsidR="004A49F5" w:rsidRDefault="004A49F5" w:rsidP="004A49F5">
      <w:pPr>
        <w:numPr>
          <w:ilvl w:val="0"/>
          <w:numId w:val="17"/>
        </w:num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Worked on provisioning Microsoft Azure Clusters.</w:t>
      </w:r>
      <w:r w:rsidRPr="00CE7EA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Provisioning cluster includes creation of Virtual Machines, storage account, MongoDB installation and other network resources using Azure Resource Manager Templates.</w:t>
      </w:r>
    </w:p>
    <w:p w14:paraId="378CEE89" w14:textId="77777777" w:rsidR="004A49F5" w:rsidRDefault="004A49F5" w:rsidP="004A49F5">
      <w:pPr>
        <w:numPr>
          <w:ilvl w:val="0"/>
          <w:numId w:val="17"/>
        </w:num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Developed an application for migrating search index from S1 to S3.</w:t>
      </w:r>
    </w:p>
    <w:p w14:paraId="34A7CD1F" w14:textId="77777777" w:rsidR="004A49F5" w:rsidRDefault="004A49F5" w:rsidP="004A49F5">
      <w:pPr>
        <w:numPr>
          <w:ilvl w:val="0"/>
          <w:numId w:val="17"/>
        </w:num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Worked on creating an indexer for tag search and integrated historian search with new indexer framework.</w:t>
      </w:r>
    </w:p>
    <w:p w14:paraId="2474DF74" w14:textId="77777777" w:rsidR="004A49F5" w:rsidRDefault="004A49F5" w:rsidP="004A49F5">
      <w:pPr>
        <w:numPr>
          <w:ilvl w:val="0"/>
          <w:numId w:val="17"/>
        </w:num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Worked on implementation of Supervisor Worker role which monitors the tenant and tenant groups and creates dynamic tenant groups based on the tenant count.</w:t>
      </w:r>
    </w:p>
    <w:p w14:paraId="3DD66C02" w14:textId="1F08EB15" w:rsidR="00FD1A95" w:rsidRPr="00FD1A95" w:rsidRDefault="004A49F5" w:rsidP="009A4A60">
      <w:pPr>
        <w:numPr>
          <w:ilvl w:val="0"/>
          <w:numId w:val="17"/>
        </w:numPr>
        <w:spacing w:after="0" w:line="276" w:lineRule="auto"/>
        <w:jc w:val="both"/>
        <w:rPr>
          <w:rFonts w:ascii="Calibri" w:hAnsi="Calibri" w:cs="Calibri"/>
        </w:rPr>
      </w:pPr>
      <w:r w:rsidRPr="00FD1A95">
        <w:rPr>
          <w:rFonts w:ascii="Calibri" w:hAnsi="Calibri" w:cs="Calibri"/>
        </w:rPr>
        <w:t>Implemented a worker role to auto-provision S3 HD search service and perform index allocation during tenant creation.</w:t>
      </w:r>
      <w:r w:rsidR="00FD1A95" w:rsidRPr="00FD1A95">
        <w:rPr>
          <w:rFonts w:ascii="Calibri" w:hAnsi="Calibri" w:cs="Calibri"/>
        </w:rPr>
        <w:t xml:space="preserve"> </w:t>
      </w:r>
    </w:p>
    <w:p w14:paraId="16B1037F" w14:textId="458A3BC0" w:rsidR="00FD1A95" w:rsidRPr="00FD1A95" w:rsidRDefault="00FD1A95" w:rsidP="00A35340">
      <w:pPr>
        <w:numPr>
          <w:ilvl w:val="0"/>
          <w:numId w:val="17"/>
        </w:num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Used</w:t>
      </w:r>
      <w:r w:rsidRPr="00FD1A95">
        <w:rPr>
          <w:rFonts w:ascii="Calibri" w:hAnsi="Calibri" w:cs="Calibri"/>
        </w:rPr>
        <w:t xml:space="preserve"> SAS token authentication to access resources in the storage account. </w:t>
      </w:r>
    </w:p>
    <w:p w14:paraId="34AB700B" w14:textId="77777777" w:rsidR="004A49F5" w:rsidRDefault="004A49F5" w:rsidP="004A49F5">
      <w:pPr>
        <w:numPr>
          <w:ilvl w:val="0"/>
          <w:numId w:val="17"/>
        </w:num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Deployed applications to dev and test environments using Octopus tool and Jenkins.</w:t>
      </w:r>
    </w:p>
    <w:p w14:paraId="1A463790" w14:textId="77777777" w:rsidR="003464F3" w:rsidRDefault="003464F3" w:rsidP="00BC0ED8">
      <w:pPr>
        <w:spacing w:after="0" w:line="276" w:lineRule="auto"/>
        <w:jc w:val="both"/>
        <w:rPr>
          <w:rFonts w:ascii="Calibri" w:hAnsi="Calibri" w:cs="Calibri"/>
          <w:b/>
        </w:rPr>
      </w:pPr>
    </w:p>
    <w:p w14:paraId="4C2F07B0" w14:textId="333D31A3" w:rsidR="00BC0ED8" w:rsidRPr="003F08D1" w:rsidRDefault="00103F7F" w:rsidP="00BC0ED8">
      <w:p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eastAsia="Times New Roman" w:hAnsi="Calibri" w:cs="Arial"/>
          <w:b/>
          <w:lang w:val="en-GB"/>
        </w:rPr>
        <w:t>Company: Syntel</w:t>
      </w:r>
      <w:r w:rsidR="00BC0ED8">
        <w:rPr>
          <w:rFonts w:ascii="Calibri" w:hAnsi="Calibri" w:cs="Calibri"/>
          <w:b/>
        </w:rPr>
        <w:tab/>
      </w:r>
      <w:r w:rsidR="00BC0ED8">
        <w:rPr>
          <w:rFonts w:ascii="Calibri" w:hAnsi="Calibri" w:cs="Calibri"/>
          <w:b/>
        </w:rPr>
        <w:tab/>
      </w:r>
      <w:r w:rsidR="00BC0ED8">
        <w:rPr>
          <w:rFonts w:ascii="Calibri" w:hAnsi="Calibri" w:cs="Calibri"/>
          <w:b/>
        </w:rPr>
        <w:tab/>
      </w:r>
      <w:r w:rsidR="00BC0ED8">
        <w:rPr>
          <w:rFonts w:ascii="Calibri" w:hAnsi="Calibri" w:cs="Calibri"/>
          <w:b/>
        </w:rPr>
        <w:tab/>
      </w:r>
      <w:r w:rsidR="00BC0ED8">
        <w:rPr>
          <w:rFonts w:ascii="Calibri" w:hAnsi="Calibri" w:cs="Calibri"/>
          <w:b/>
        </w:rPr>
        <w:tab/>
      </w:r>
      <w:r w:rsidR="00BC0ED8">
        <w:rPr>
          <w:rFonts w:ascii="Calibri" w:hAnsi="Calibri" w:cs="Calibri"/>
          <w:b/>
        </w:rPr>
        <w:tab/>
      </w:r>
      <w:r w:rsidR="00BC0ED8">
        <w:rPr>
          <w:rFonts w:ascii="Calibri" w:hAnsi="Calibri" w:cs="Calibri"/>
          <w:b/>
        </w:rPr>
        <w:tab/>
      </w:r>
      <w:r w:rsidR="00BC0ED8">
        <w:rPr>
          <w:rFonts w:ascii="Calibri" w:hAnsi="Calibri" w:cs="Calibri"/>
          <w:b/>
        </w:rPr>
        <w:tab/>
      </w:r>
      <w:r w:rsidR="003F08D1">
        <w:rPr>
          <w:rFonts w:ascii="Calibri" w:hAnsi="Calibri" w:cs="Calibri"/>
          <w:b/>
        </w:rPr>
        <w:tab/>
        <w:t xml:space="preserve">               </w:t>
      </w:r>
      <w:r w:rsidR="00BC0ED8">
        <w:rPr>
          <w:rFonts w:ascii="Calibri" w:hAnsi="Calibri" w:cs="Calibri"/>
          <w:b/>
        </w:rPr>
        <w:t xml:space="preserve"> </w:t>
      </w:r>
      <w:r w:rsidR="009B6BA3" w:rsidRPr="003F08D1">
        <w:rPr>
          <w:rFonts w:ascii="Calibri" w:hAnsi="Calibri" w:cs="Calibri"/>
        </w:rPr>
        <w:t>June</w:t>
      </w:r>
      <w:r w:rsidR="00BC0ED8" w:rsidRPr="003F08D1">
        <w:rPr>
          <w:rFonts w:ascii="Calibri" w:hAnsi="Calibri" w:cs="Calibri"/>
        </w:rPr>
        <w:t xml:space="preserve"> 201</w:t>
      </w:r>
      <w:r w:rsidR="009B6BA3" w:rsidRPr="003F08D1">
        <w:rPr>
          <w:rFonts w:ascii="Calibri" w:hAnsi="Calibri" w:cs="Calibri"/>
        </w:rPr>
        <w:t>1</w:t>
      </w:r>
      <w:r w:rsidR="00BC0ED8" w:rsidRPr="003F08D1">
        <w:rPr>
          <w:rFonts w:ascii="Calibri" w:hAnsi="Calibri" w:cs="Calibri"/>
        </w:rPr>
        <w:t xml:space="preserve"> – </w:t>
      </w:r>
      <w:r w:rsidR="002733C8" w:rsidRPr="003F08D1">
        <w:rPr>
          <w:rFonts w:ascii="Calibri" w:hAnsi="Calibri" w:cs="Calibri"/>
        </w:rPr>
        <w:t>Sept 2014</w:t>
      </w:r>
    </w:p>
    <w:p w14:paraId="52F9C459" w14:textId="77777777" w:rsidR="005638FA" w:rsidRPr="003F08D1" w:rsidRDefault="005638FA" w:rsidP="00BC0ED8">
      <w:pPr>
        <w:spacing w:after="0" w:line="276" w:lineRule="auto"/>
        <w:jc w:val="both"/>
        <w:rPr>
          <w:rFonts w:ascii="Calibri" w:hAnsi="Calibri" w:cs="Calibri"/>
          <w:b/>
          <w:sz w:val="16"/>
          <w:szCs w:val="16"/>
        </w:rPr>
      </w:pPr>
    </w:p>
    <w:p w14:paraId="2CE8D64B" w14:textId="77777777" w:rsidR="00103F7F" w:rsidRDefault="00103F7F" w:rsidP="005638FA">
      <w:pPr>
        <w:spacing w:after="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Client: Allstate </w:t>
      </w:r>
    </w:p>
    <w:p w14:paraId="06E916BA" w14:textId="77777777" w:rsidR="00AE2638" w:rsidRDefault="005638FA" w:rsidP="00AE2638">
      <w:pPr>
        <w:spacing w:after="0" w:line="276" w:lineRule="auto"/>
        <w:jc w:val="both"/>
        <w:rPr>
          <w:rFonts w:ascii="Calibri" w:eastAsia="Times New Roman" w:hAnsi="Calibri" w:cs="Arial"/>
          <w:b/>
          <w:lang w:val="en-GB"/>
        </w:rPr>
      </w:pPr>
      <w:r>
        <w:rPr>
          <w:rFonts w:ascii="Calibri" w:hAnsi="Calibri" w:cs="Calibri"/>
          <w:b/>
        </w:rPr>
        <w:t xml:space="preserve">Role: </w:t>
      </w:r>
      <w:r w:rsidR="00AE2638">
        <w:rPr>
          <w:rFonts w:ascii="Calibri" w:hAnsi="Calibri" w:cs="Calibri"/>
          <w:b/>
        </w:rPr>
        <w:t>Programmer Analyst</w:t>
      </w:r>
    </w:p>
    <w:p w14:paraId="64723261" w14:textId="5C42F5BA" w:rsidR="00BC0ED8" w:rsidRDefault="00BC0ED8" w:rsidP="00BC0ED8">
      <w:pPr>
        <w:spacing w:after="0" w:line="276" w:lineRule="auto"/>
        <w:jc w:val="both"/>
        <w:rPr>
          <w:rFonts w:ascii="Calibri" w:hAnsi="Calibri" w:cs="Calibri"/>
          <w:b/>
          <w:sz w:val="16"/>
          <w:szCs w:val="16"/>
        </w:rPr>
      </w:pPr>
    </w:p>
    <w:p w14:paraId="0790E057" w14:textId="77777777" w:rsidR="002E4AE1" w:rsidRDefault="003F08D1" w:rsidP="00BC0ED8">
      <w:pPr>
        <w:spacing w:after="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Project 1: Document Processing System</w:t>
      </w:r>
    </w:p>
    <w:p w14:paraId="6F299E59" w14:textId="477C5335" w:rsidR="003464F3" w:rsidRDefault="00BC0ED8" w:rsidP="00BC0ED8">
      <w:pPr>
        <w:spacing w:after="0" w:line="276" w:lineRule="auto"/>
        <w:jc w:val="both"/>
        <w:rPr>
          <w:rFonts w:ascii="Calibri" w:eastAsia="Times New Roman" w:hAnsi="Calibri" w:cs="Arial"/>
        </w:rPr>
      </w:pPr>
      <w:r>
        <w:rPr>
          <w:rFonts w:ascii="Calibri" w:hAnsi="Calibri" w:cs="Calibri"/>
          <w:b/>
        </w:rPr>
        <w:t xml:space="preserve">Description: </w:t>
      </w:r>
      <w:r w:rsidR="005638FA">
        <w:rPr>
          <w:rFonts w:ascii="Calibri" w:eastAsia="Times New Roman" w:hAnsi="Calibri" w:cs="Arial"/>
        </w:rPr>
        <w:t xml:space="preserve">Document Processing System (DPS) is a </w:t>
      </w:r>
      <w:r w:rsidR="003F08D1">
        <w:rPr>
          <w:rFonts w:ascii="Calibri" w:eastAsia="Times New Roman" w:hAnsi="Calibri" w:cs="Arial"/>
        </w:rPr>
        <w:t xml:space="preserve">web-based </w:t>
      </w:r>
      <w:r w:rsidR="005638FA">
        <w:rPr>
          <w:rFonts w:ascii="Calibri" w:eastAsia="Times New Roman" w:hAnsi="Calibri" w:cs="Arial"/>
        </w:rPr>
        <w:t xml:space="preserve">document management system </w:t>
      </w:r>
      <w:r w:rsidR="003F08D1">
        <w:rPr>
          <w:rFonts w:ascii="Calibri" w:eastAsia="Times New Roman" w:hAnsi="Calibri" w:cs="Arial"/>
        </w:rPr>
        <w:t>used for retrieving</w:t>
      </w:r>
    </w:p>
    <w:p w14:paraId="62F66423" w14:textId="2AACBDBC" w:rsidR="003464F3" w:rsidRDefault="005638FA" w:rsidP="00BC0ED8">
      <w:pPr>
        <w:spacing w:after="0" w:line="276" w:lineRule="auto"/>
        <w:jc w:val="both"/>
        <w:rPr>
          <w:rFonts w:ascii="Calibri" w:eastAsia="Times New Roman" w:hAnsi="Calibri" w:cs="Arial"/>
          <w:iCs/>
        </w:rPr>
      </w:pPr>
      <w:r>
        <w:rPr>
          <w:rFonts w:ascii="Calibri" w:eastAsia="Times New Roman" w:hAnsi="Calibri" w:cs="Arial"/>
        </w:rPr>
        <w:t>existing claim information and</w:t>
      </w:r>
      <w:r w:rsidR="003F08D1">
        <w:rPr>
          <w:rFonts w:ascii="Calibri" w:eastAsia="Times New Roman" w:hAnsi="Calibri" w:cs="Arial"/>
        </w:rPr>
        <w:t xml:space="preserve"> </w:t>
      </w:r>
      <w:r>
        <w:rPr>
          <w:rFonts w:ascii="Calibri" w:eastAsia="Times New Roman" w:hAnsi="Calibri" w:cs="Arial"/>
        </w:rPr>
        <w:t>generat</w:t>
      </w:r>
      <w:r w:rsidR="003F08D1">
        <w:rPr>
          <w:rFonts w:ascii="Calibri" w:eastAsia="Times New Roman" w:hAnsi="Calibri" w:cs="Arial"/>
        </w:rPr>
        <w:t>ing documents based on the</w:t>
      </w:r>
      <w:r>
        <w:rPr>
          <w:rFonts w:ascii="Calibri" w:eastAsia="Times New Roman" w:hAnsi="Calibri" w:cs="Arial"/>
        </w:rPr>
        <w:t xml:space="preserve"> claim. DPS involves</w:t>
      </w:r>
      <w:r>
        <w:rPr>
          <w:rFonts w:ascii="Calibri" w:eastAsia="Times New Roman" w:hAnsi="Calibri" w:cs="Arial"/>
          <w:iCs/>
        </w:rPr>
        <w:t xml:space="preserve"> automated </w:t>
      </w:r>
      <w:r w:rsidR="003F08D1">
        <w:rPr>
          <w:rFonts w:ascii="Calibri" w:eastAsia="Times New Roman" w:hAnsi="Calibri" w:cs="Arial"/>
          <w:iCs/>
        </w:rPr>
        <w:t xml:space="preserve">document </w:t>
      </w:r>
      <w:r>
        <w:rPr>
          <w:rFonts w:ascii="Calibri" w:eastAsia="Times New Roman" w:hAnsi="Calibri" w:cs="Arial"/>
          <w:iCs/>
        </w:rPr>
        <w:t>generation,</w:t>
      </w:r>
      <w:r w:rsidR="003464F3">
        <w:rPr>
          <w:rFonts w:ascii="Calibri" w:eastAsia="Times New Roman" w:hAnsi="Calibri" w:cs="Arial"/>
          <w:iCs/>
        </w:rPr>
        <w:t xml:space="preserve">  </w:t>
      </w:r>
    </w:p>
    <w:p w14:paraId="0239280F" w14:textId="1DC9D4D3" w:rsidR="00BC0ED8" w:rsidRDefault="005638FA" w:rsidP="00BC0ED8">
      <w:p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eastAsia="Times New Roman" w:hAnsi="Calibri" w:cs="Arial"/>
          <w:iCs/>
        </w:rPr>
        <w:t>packaging, printing, enveloping, mailing and archiving of approximately 40k to 60k of Insurance letters per day</w:t>
      </w:r>
      <w:r w:rsidR="00B829C8">
        <w:rPr>
          <w:rFonts w:ascii="Calibri" w:eastAsia="Times New Roman" w:hAnsi="Calibri" w:cs="Arial"/>
          <w:iCs/>
        </w:rPr>
        <w:t>.</w:t>
      </w:r>
      <w:r w:rsidR="00BC0ED8">
        <w:rPr>
          <w:rFonts w:ascii="Calibri" w:hAnsi="Calibri" w:cs="Calibri"/>
        </w:rPr>
        <w:t xml:space="preserve"> </w:t>
      </w:r>
    </w:p>
    <w:p w14:paraId="5ADA2E05" w14:textId="77777777" w:rsidR="003464F3" w:rsidRPr="003F08D1" w:rsidRDefault="003464F3" w:rsidP="00BC0ED8">
      <w:pPr>
        <w:spacing w:after="0" w:line="276" w:lineRule="auto"/>
        <w:jc w:val="both"/>
        <w:rPr>
          <w:rFonts w:ascii="Calibri" w:hAnsi="Calibri" w:cs="Calibri"/>
          <w:sz w:val="16"/>
          <w:szCs w:val="16"/>
        </w:rPr>
      </w:pPr>
    </w:p>
    <w:p w14:paraId="65C274EE" w14:textId="56532D13" w:rsidR="00BC0ED8" w:rsidRPr="00A91772" w:rsidRDefault="00BC0ED8" w:rsidP="00BC0ED8">
      <w:pPr>
        <w:spacing w:after="0" w:line="276" w:lineRule="auto"/>
        <w:jc w:val="both"/>
        <w:rPr>
          <w:rFonts w:ascii="Calibri" w:hAnsi="Calibri" w:cs="Calibri"/>
          <w:i/>
        </w:rPr>
      </w:pPr>
      <w:r>
        <w:rPr>
          <w:rFonts w:ascii="Calibri" w:hAnsi="Calibri" w:cs="Calibri"/>
          <w:b/>
        </w:rPr>
        <w:t>Responsibilities:</w:t>
      </w:r>
      <w:r w:rsidR="00A91772">
        <w:rPr>
          <w:rFonts w:ascii="Calibri" w:hAnsi="Calibri" w:cs="Calibri"/>
          <w:b/>
        </w:rPr>
        <w:t xml:space="preserve"> </w:t>
      </w:r>
      <w:r w:rsidR="00E76001">
        <w:rPr>
          <w:rFonts w:ascii="Calibri" w:hAnsi="Calibri" w:cs="Calibri"/>
          <w:i/>
        </w:rPr>
        <w:t>Web</w:t>
      </w:r>
      <w:r w:rsidR="00A91772">
        <w:rPr>
          <w:rFonts w:ascii="Calibri" w:hAnsi="Calibri" w:cs="Calibri"/>
          <w:i/>
        </w:rPr>
        <w:t xml:space="preserve"> developer responsible for developments and maintenance of DPS web, windows and webservices. </w:t>
      </w:r>
    </w:p>
    <w:p w14:paraId="700CB21E" w14:textId="05C92A0D" w:rsidR="00BC0ED8" w:rsidRPr="007A22C4" w:rsidRDefault="00F85092" w:rsidP="00B829C8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iCs/>
        </w:rPr>
      </w:pPr>
      <w:r>
        <w:rPr>
          <w:iCs/>
        </w:rPr>
        <w:t xml:space="preserve">Involved in </w:t>
      </w:r>
      <w:r w:rsidR="00F43ECD">
        <w:rPr>
          <w:iCs/>
        </w:rPr>
        <w:t>all the phases in software development life-cycle</w:t>
      </w:r>
      <w:r w:rsidR="00B829C8">
        <w:rPr>
          <w:iCs/>
        </w:rPr>
        <w:t xml:space="preserve"> - </w:t>
      </w:r>
      <w:r w:rsidR="00F43ECD">
        <w:rPr>
          <w:iCs/>
        </w:rPr>
        <w:t xml:space="preserve">analysis, design, implementation and deploying DPS applications. </w:t>
      </w:r>
    </w:p>
    <w:p w14:paraId="321A09B5" w14:textId="4D3586C8" w:rsidR="00BC0ED8" w:rsidRPr="00081DA5" w:rsidRDefault="00BC0ED8" w:rsidP="00081DA5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iCs/>
        </w:rPr>
      </w:pPr>
      <w:r w:rsidRPr="00081DA5">
        <w:rPr>
          <w:iCs/>
        </w:rPr>
        <w:t xml:space="preserve">Designed and developed </w:t>
      </w:r>
      <w:r w:rsidR="00F61778">
        <w:rPr>
          <w:iCs/>
        </w:rPr>
        <w:t>web application</w:t>
      </w:r>
      <w:r w:rsidR="009B6BA3">
        <w:rPr>
          <w:iCs/>
        </w:rPr>
        <w:t xml:space="preserve"> to display document processing details</w:t>
      </w:r>
      <w:r w:rsidRPr="00081DA5">
        <w:rPr>
          <w:iCs/>
        </w:rPr>
        <w:t xml:space="preserve"> using ASP.net</w:t>
      </w:r>
      <w:r w:rsidR="00512012">
        <w:rPr>
          <w:iCs/>
        </w:rPr>
        <w:t xml:space="preserve"> MVC and AngularJS</w:t>
      </w:r>
    </w:p>
    <w:p w14:paraId="67E339B3" w14:textId="4367EB27" w:rsidR="00F61778" w:rsidRPr="00F61778" w:rsidRDefault="00F61778" w:rsidP="00F61778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Calibri" w:hAnsi="Calibri" w:cs="Calibri"/>
        </w:rPr>
      </w:pPr>
      <w:r w:rsidRPr="00F61778">
        <w:rPr>
          <w:iCs/>
        </w:rPr>
        <w:t xml:space="preserve">Improved customer experience and reduced costs by </w:t>
      </w:r>
      <w:r>
        <w:rPr>
          <w:iCs/>
        </w:rPr>
        <w:t xml:space="preserve">developing tools </w:t>
      </w:r>
      <w:r w:rsidRPr="00081DA5">
        <w:rPr>
          <w:iCs/>
        </w:rPr>
        <w:t>using ASP.net</w:t>
      </w:r>
      <w:r>
        <w:rPr>
          <w:iCs/>
        </w:rPr>
        <w:t xml:space="preserve"> MVC to </w:t>
      </w:r>
      <w:r w:rsidRPr="00F61778">
        <w:rPr>
          <w:iCs/>
        </w:rPr>
        <w:t>automat</w:t>
      </w:r>
      <w:r>
        <w:rPr>
          <w:iCs/>
        </w:rPr>
        <w:t>e</w:t>
      </w:r>
      <w:r w:rsidRPr="00F61778">
        <w:rPr>
          <w:iCs/>
        </w:rPr>
        <w:t xml:space="preserve"> </w:t>
      </w:r>
      <w:r>
        <w:rPr>
          <w:iCs/>
        </w:rPr>
        <w:t>document reprocessing.</w:t>
      </w:r>
      <w:r w:rsidRPr="00F61778">
        <w:rPr>
          <w:iCs/>
        </w:rPr>
        <w:t xml:space="preserve"> </w:t>
      </w:r>
    </w:p>
    <w:p w14:paraId="0E1C1FD7" w14:textId="169081C5" w:rsidR="005638FA" w:rsidRPr="00421B4D" w:rsidRDefault="005638FA" w:rsidP="00F61778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Calibri" w:hAnsi="Calibri" w:cs="Calibri"/>
        </w:rPr>
      </w:pPr>
      <w:r w:rsidRPr="002733C8">
        <w:rPr>
          <w:iCs/>
        </w:rPr>
        <w:t xml:space="preserve">Have been to the Client location </w:t>
      </w:r>
      <w:r w:rsidR="00AC5EB1">
        <w:rPr>
          <w:iCs/>
        </w:rPr>
        <w:t>to provide</w:t>
      </w:r>
      <w:r w:rsidRPr="002733C8">
        <w:rPr>
          <w:iCs/>
        </w:rPr>
        <w:t xml:space="preserve"> knowledge transition on the project </w:t>
      </w:r>
      <w:r w:rsidR="00967B2D">
        <w:rPr>
          <w:iCs/>
        </w:rPr>
        <w:t xml:space="preserve">applications </w:t>
      </w:r>
      <w:r w:rsidRPr="002733C8">
        <w:rPr>
          <w:iCs/>
        </w:rPr>
        <w:t>both functional and technical.</w:t>
      </w:r>
    </w:p>
    <w:p w14:paraId="4B14E95A" w14:textId="77777777" w:rsidR="00421B4D" w:rsidRPr="00C157C3" w:rsidRDefault="00421B4D" w:rsidP="00421B4D">
      <w:pPr>
        <w:numPr>
          <w:ilvl w:val="0"/>
          <w:numId w:val="19"/>
        </w:num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Played vital role in representing team during </w:t>
      </w:r>
      <w:r w:rsidRPr="00C157C3">
        <w:rPr>
          <w:rFonts w:ascii="Calibri" w:hAnsi="Calibri" w:cs="Calibri"/>
        </w:rPr>
        <w:t xml:space="preserve">production deployments </w:t>
      </w:r>
      <w:r>
        <w:rPr>
          <w:rFonts w:ascii="Calibri" w:hAnsi="Calibri" w:cs="Calibri"/>
        </w:rPr>
        <w:t>by providing</w:t>
      </w:r>
      <w:r w:rsidRPr="00C157C3">
        <w:rPr>
          <w:rFonts w:ascii="Calibri" w:hAnsi="Calibri" w:cs="Calibri"/>
        </w:rPr>
        <w:t xml:space="preserve"> on-support call assistance </w:t>
      </w:r>
      <w:r>
        <w:rPr>
          <w:rFonts w:ascii="Calibri" w:hAnsi="Calibri" w:cs="Calibri"/>
        </w:rPr>
        <w:t>and handing the validations after the deployment.</w:t>
      </w:r>
    </w:p>
    <w:p w14:paraId="1DAB3FF7" w14:textId="0047A950" w:rsidR="008C75BE" w:rsidRPr="002733C8" w:rsidRDefault="0057430E" w:rsidP="005638FA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on </w:t>
      </w:r>
      <w:r w:rsidR="008C75BE">
        <w:rPr>
          <w:rFonts w:ascii="Calibri" w:hAnsi="Calibri" w:cs="Calibri"/>
        </w:rPr>
        <w:t>high priority and severity ServiceNow Incidents</w:t>
      </w:r>
      <w:r>
        <w:rPr>
          <w:rFonts w:ascii="Calibri" w:hAnsi="Calibri" w:cs="Calibri"/>
        </w:rPr>
        <w:t xml:space="preserve"> and provided resolutions for critical level 3 incidents</w:t>
      </w:r>
      <w:r w:rsidR="008C75BE">
        <w:rPr>
          <w:rFonts w:ascii="Calibri" w:hAnsi="Calibri" w:cs="Calibri"/>
        </w:rPr>
        <w:t xml:space="preserve">.  </w:t>
      </w:r>
    </w:p>
    <w:p w14:paraId="241457B6" w14:textId="64D98F79" w:rsidR="003F08D1" w:rsidRDefault="00BC0ED8" w:rsidP="00421B4D">
      <w:pPr>
        <w:spacing w:after="0" w:line="276" w:lineRule="auto"/>
        <w:jc w:val="both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</w:rPr>
        <w:tab/>
      </w:r>
    </w:p>
    <w:p w14:paraId="0D6AD442" w14:textId="2EFFD5D1" w:rsidR="003F08D1" w:rsidRPr="003F08D1" w:rsidRDefault="003F08D1" w:rsidP="003F08D1">
      <w:pPr>
        <w:spacing w:after="0" w:line="276" w:lineRule="auto"/>
        <w:jc w:val="both"/>
        <w:rPr>
          <w:rFonts w:ascii="Calibri" w:eastAsia="Times New Roman" w:hAnsi="Calibri" w:cs="Arial"/>
          <w:b/>
          <w:lang w:val="en-GB"/>
        </w:rPr>
      </w:pPr>
      <w:r>
        <w:rPr>
          <w:rFonts w:ascii="Calibri" w:hAnsi="Calibri" w:cs="Calibri"/>
          <w:b/>
        </w:rPr>
        <w:t xml:space="preserve">Project 2: </w:t>
      </w:r>
      <w:r>
        <w:rPr>
          <w:rFonts w:ascii="Calibri" w:eastAsia="Times New Roman" w:hAnsi="Calibri" w:cs="Arial"/>
          <w:b/>
          <w:lang w:val="en-GB"/>
        </w:rPr>
        <w:t xml:space="preserve">Encompass </w:t>
      </w:r>
      <w:r w:rsidR="0049627C">
        <w:rPr>
          <w:rFonts w:ascii="Calibri" w:eastAsia="Times New Roman" w:hAnsi="Calibri" w:cs="Arial"/>
          <w:b/>
          <w:lang w:val="en-GB"/>
        </w:rPr>
        <w:t xml:space="preserve"> </w:t>
      </w:r>
    </w:p>
    <w:p w14:paraId="01A64246" w14:textId="2D786704" w:rsidR="003F08D1" w:rsidRDefault="003F08D1" w:rsidP="003F08D1">
      <w:p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Description: </w:t>
      </w:r>
      <w:r>
        <w:rPr>
          <w:rFonts w:ascii="Calibri" w:hAnsi="Calibri" w:cs="Calibri"/>
        </w:rPr>
        <w:t xml:space="preserve">Encompass is also a document processing web application which handles Home, Auto, Casual, Subrogation and other claims. </w:t>
      </w:r>
    </w:p>
    <w:p w14:paraId="7F14C02B" w14:textId="77777777" w:rsidR="003F08D1" w:rsidRPr="003F08D1" w:rsidRDefault="003F08D1" w:rsidP="003F08D1">
      <w:pPr>
        <w:spacing w:after="0" w:line="276" w:lineRule="auto"/>
        <w:jc w:val="both"/>
        <w:rPr>
          <w:rFonts w:ascii="Calibri" w:hAnsi="Calibri" w:cs="Calibri"/>
          <w:sz w:val="16"/>
          <w:szCs w:val="16"/>
        </w:rPr>
      </w:pPr>
    </w:p>
    <w:p w14:paraId="624934B8" w14:textId="33C56627" w:rsidR="003F08D1" w:rsidRDefault="003F08D1" w:rsidP="003F08D1">
      <w:pPr>
        <w:spacing w:after="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Responsibilities:</w:t>
      </w:r>
      <w:r w:rsidR="0049627C">
        <w:rPr>
          <w:rFonts w:ascii="Calibri" w:hAnsi="Calibri" w:cs="Calibri"/>
          <w:b/>
        </w:rPr>
        <w:t xml:space="preserve"> </w:t>
      </w:r>
      <w:r w:rsidR="0049627C">
        <w:rPr>
          <w:rFonts w:ascii="Calibri" w:hAnsi="Calibri" w:cs="Calibri"/>
          <w:i/>
        </w:rPr>
        <w:t>Web developer responsible for developments and maintenance of Encompass applications.</w:t>
      </w:r>
    </w:p>
    <w:p w14:paraId="15690E6B" w14:textId="157CA2F5" w:rsidR="00B829C8" w:rsidRPr="00B829C8" w:rsidRDefault="00F61778" w:rsidP="00183045">
      <w:pPr>
        <w:numPr>
          <w:ilvl w:val="0"/>
          <w:numId w:val="19"/>
        </w:numPr>
        <w:spacing w:after="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Implemented Encompass windows service to </w:t>
      </w:r>
      <w:r w:rsidR="00B829C8" w:rsidRPr="00B829C8">
        <w:rPr>
          <w:rFonts w:ascii="Calibri" w:hAnsi="Calibri" w:cs="Calibri"/>
        </w:rPr>
        <w:t xml:space="preserve">process the documents by </w:t>
      </w:r>
      <w:r w:rsidR="00B06F76">
        <w:rPr>
          <w:rFonts w:ascii="Calibri" w:hAnsi="Calibri" w:cs="Calibri"/>
        </w:rPr>
        <w:t>retrieving the blob from</w:t>
      </w:r>
      <w:r w:rsidR="00B829C8" w:rsidRPr="00B829C8">
        <w:rPr>
          <w:rFonts w:ascii="Calibri" w:hAnsi="Calibri" w:cs="Calibri"/>
        </w:rPr>
        <w:t xml:space="preserve"> the database</w:t>
      </w:r>
      <w:r w:rsidR="00B06F76">
        <w:rPr>
          <w:rFonts w:ascii="Calibri" w:hAnsi="Calibri" w:cs="Calibri"/>
        </w:rPr>
        <w:t>.</w:t>
      </w:r>
    </w:p>
    <w:p w14:paraId="7A228EBB" w14:textId="55D74C42" w:rsidR="00B829C8" w:rsidRDefault="00B829C8" w:rsidP="00B829C8">
      <w:pPr>
        <w:numPr>
          <w:ilvl w:val="0"/>
          <w:numId w:val="19"/>
        </w:numPr>
        <w:spacing w:after="0" w:line="276" w:lineRule="auto"/>
        <w:jc w:val="both"/>
        <w:rPr>
          <w:rFonts w:ascii="Calibri" w:hAnsi="Calibri" w:cs="Calibri"/>
        </w:rPr>
      </w:pPr>
      <w:r w:rsidRPr="00C157C3">
        <w:rPr>
          <w:rFonts w:ascii="Calibri" w:hAnsi="Calibri" w:cs="Calibri"/>
        </w:rPr>
        <w:t>Designed and developed several SQL Server stored procedures for all the DML functionality.</w:t>
      </w:r>
    </w:p>
    <w:p w14:paraId="11148BA0" w14:textId="1542D2D7" w:rsidR="00B829C8" w:rsidRPr="007A22C4" w:rsidRDefault="00B829C8" w:rsidP="00B829C8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iCs/>
        </w:rPr>
      </w:pPr>
      <w:r w:rsidRPr="007A22C4">
        <w:rPr>
          <w:iCs/>
        </w:rPr>
        <w:t xml:space="preserve">Worked independently with the client for </w:t>
      </w:r>
      <w:r w:rsidR="002D00BD">
        <w:rPr>
          <w:iCs/>
        </w:rPr>
        <w:t>developments in</w:t>
      </w:r>
      <w:r w:rsidRPr="007A22C4">
        <w:rPr>
          <w:iCs/>
        </w:rPr>
        <w:t xml:space="preserve"> </w:t>
      </w:r>
      <w:r>
        <w:rPr>
          <w:iCs/>
        </w:rPr>
        <w:t>Encompass web application using</w:t>
      </w:r>
      <w:r w:rsidRPr="007A22C4">
        <w:rPr>
          <w:iCs/>
        </w:rPr>
        <w:t xml:space="preserve"> ASP.NET</w:t>
      </w:r>
      <w:r>
        <w:rPr>
          <w:iCs/>
        </w:rPr>
        <w:t>.</w:t>
      </w:r>
    </w:p>
    <w:p w14:paraId="02B68A6B" w14:textId="7E7E48D6" w:rsidR="00B829C8" w:rsidRPr="0019007C" w:rsidRDefault="00B829C8" w:rsidP="00183045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Calibri" w:hAnsi="Calibri" w:cs="Calibri"/>
        </w:rPr>
      </w:pPr>
      <w:r w:rsidRPr="00B829C8">
        <w:rPr>
          <w:iCs/>
        </w:rPr>
        <w:t>Created and consumed WCF Services and Web</w:t>
      </w:r>
      <w:r w:rsidR="00411700">
        <w:rPr>
          <w:iCs/>
        </w:rPr>
        <w:t xml:space="preserve"> s</w:t>
      </w:r>
      <w:r w:rsidRPr="00B829C8">
        <w:rPr>
          <w:iCs/>
        </w:rPr>
        <w:t>ervices.</w:t>
      </w:r>
    </w:p>
    <w:p w14:paraId="6F0BAE98" w14:textId="77777777" w:rsidR="0019007C" w:rsidRDefault="0019007C" w:rsidP="0019007C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Involved in all the Production support activities Batch monitoring for both Nextgen and Legacy applications, Archival, Packaging, Printing to name a few.</w:t>
      </w:r>
    </w:p>
    <w:p w14:paraId="09BDCDD4" w14:textId="525E6E30" w:rsidR="00B06F76" w:rsidRPr="00411700" w:rsidRDefault="00411700" w:rsidP="00C03F5A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Calibri" w:hAnsi="Calibri" w:cs="Calibri"/>
          <w:bCs/>
          <w:iCs/>
        </w:rPr>
      </w:pPr>
      <w:r w:rsidRPr="00411700">
        <w:rPr>
          <w:rFonts w:ascii="Calibri" w:hAnsi="Calibri" w:cs="Calibri"/>
        </w:rPr>
        <w:t>Extensively used N-Unit to debug and test Windows and Web</w:t>
      </w:r>
      <w:r>
        <w:rPr>
          <w:rFonts w:ascii="Calibri" w:hAnsi="Calibri" w:cs="Calibri"/>
        </w:rPr>
        <w:t xml:space="preserve"> s</w:t>
      </w:r>
      <w:r w:rsidRPr="00411700">
        <w:rPr>
          <w:rFonts w:ascii="Calibri" w:hAnsi="Calibri" w:cs="Calibri"/>
        </w:rPr>
        <w:t>ervices</w:t>
      </w:r>
      <w:r w:rsidR="00B06F76" w:rsidRPr="00411700">
        <w:rPr>
          <w:rFonts w:ascii="Calibri" w:hAnsi="Calibri" w:cs="Calibri"/>
          <w:bCs/>
          <w:iCs/>
        </w:rPr>
        <w:t>.</w:t>
      </w:r>
    </w:p>
    <w:p w14:paraId="7D45CEFC" w14:textId="77777777" w:rsidR="00B829C8" w:rsidRDefault="00B829C8" w:rsidP="003F08D1">
      <w:pPr>
        <w:spacing w:after="0" w:line="276" w:lineRule="auto"/>
        <w:jc w:val="both"/>
        <w:rPr>
          <w:rFonts w:ascii="Calibri" w:hAnsi="Calibri" w:cs="Calibri"/>
        </w:rPr>
      </w:pPr>
    </w:p>
    <w:p w14:paraId="1EE37724" w14:textId="741B8C02" w:rsidR="00CE7EAF" w:rsidRDefault="00CE7EAF" w:rsidP="004732D4">
      <w:pPr>
        <w:spacing w:line="276" w:lineRule="auto"/>
        <w:jc w:val="both"/>
      </w:pPr>
      <w:r w:rsidRPr="004732D4">
        <w:rPr>
          <w:rFonts w:ascii="Calibri" w:hAnsi="Calibri" w:cs="Calibri"/>
          <w:b/>
        </w:rPr>
        <w:t>ACCOMPLISHMENTS:</w:t>
      </w:r>
    </w:p>
    <w:p w14:paraId="0BF4D1FB" w14:textId="14B3FE92" w:rsidR="00CB3206" w:rsidRDefault="00B829C8" w:rsidP="004732D4">
      <w:pPr>
        <w:numPr>
          <w:ilvl w:val="0"/>
          <w:numId w:val="19"/>
        </w:num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Honor Scholarship award </w:t>
      </w:r>
      <w:r>
        <w:rPr>
          <w:rFonts w:ascii="Calibri" w:hAnsi="Calibri" w:cs="Calibri"/>
        </w:rPr>
        <w:t xml:space="preserve">for working on </w:t>
      </w:r>
      <w:r w:rsidR="00CB3206" w:rsidRPr="00062575">
        <w:rPr>
          <w:rFonts w:ascii="Calibri" w:hAnsi="Calibri" w:cs="Calibri"/>
          <w:b/>
        </w:rPr>
        <w:t xml:space="preserve">Orbital </w:t>
      </w:r>
      <w:r w:rsidRPr="00062575">
        <w:rPr>
          <w:rFonts w:ascii="Calibri" w:hAnsi="Calibri" w:cs="Calibri"/>
          <w:b/>
        </w:rPr>
        <w:t>Mapping</w:t>
      </w:r>
      <w:r>
        <w:rPr>
          <w:rFonts w:ascii="Calibri" w:hAnsi="Calibri" w:cs="Calibri"/>
        </w:rPr>
        <w:t xml:space="preserve"> </w:t>
      </w:r>
      <w:r w:rsidR="00CB3206" w:rsidRPr="00062575">
        <w:rPr>
          <w:rFonts w:ascii="Calibri" w:hAnsi="Calibri" w:cs="Calibri"/>
          <w:b/>
        </w:rPr>
        <w:t xml:space="preserve">Molecular </w:t>
      </w:r>
      <w:r>
        <w:rPr>
          <w:rFonts w:ascii="Calibri" w:hAnsi="Calibri" w:cs="Calibri"/>
          <w:b/>
        </w:rPr>
        <w:t xml:space="preserve">Model </w:t>
      </w:r>
      <w:r w:rsidR="00CB3206">
        <w:rPr>
          <w:rFonts w:ascii="Calibri" w:hAnsi="Calibri" w:cs="Calibri"/>
        </w:rPr>
        <w:t>Project for University of Central Missouri.</w:t>
      </w:r>
    </w:p>
    <w:p w14:paraId="5AD23768" w14:textId="77777777" w:rsidR="002D00BD" w:rsidRDefault="002D00BD" w:rsidP="004732D4">
      <w:pPr>
        <w:numPr>
          <w:ilvl w:val="0"/>
          <w:numId w:val="19"/>
        </w:numPr>
        <w:spacing w:after="0" w:line="276" w:lineRule="auto"/>
        <w:jc w:val="both"/>
        <w:rPr>
          <w:rFonts w:ascii="Calibri" w:hAnsi="Calibri" w:cs="Calibri"/>
        </w:rPr>
      </w:pPr>
      <w:r w:rsidRPr="00CB3206">
        <w:rPr>
          <w:rFonts w:ascii="Calibri" w:hAnsi="Calibri" w:cs="Calibri"/>
        </w:rPr>
        <w:t>Received Cognizant “</w:t>
      </w:r>
      <w:r w:rsidRPr="00CB3206">
        <w:rPr>
          <w:rFonts w:ascii="Calibri" w:hAnsi="Calibri" w:cs="Calibri"/>
          <w:b/>
        </w:rPr>
        <w:t>Dairyanoor Award</w:t>
      </w:r>
      <w:r w:rsidRPr="00CB3206">
        <w:rPr>
          <w:rFonts w:ascii="Calibri" w:hAnsi="Calibri" w:cs="Calibri"/>
        </w:rPr>
        <w:t>” - a quarterly award.</w:t>
      </w:r>
    </w:p>
    <w:p w14:paraId="4D05AD09" w14:textId="08B18375" w:rsidR="003C7D33" w:rsidRDefault="00CE7EAF" w:rsidP="00183045">
      <w:pPr>
        <w:numPr>
          <w:ilvl w:val="0"/>
          <w:numId w:val="19"/>
        </w:numPr>
        <w:spacing w:after="0" w:line="276" w:lineRule="auto"/>
        <w:jc w:val="both"/>
        <w:rPr>
          <w:rFonts w:ascii="Calibri" w:hAnsi="Calibri" w:cs="Calibri"/>
        </w:rPr>
      </w:pPr>
      <w:r w:rsidRPr="002D00BD">
        <w:rPr>
          <w:rFonts w:ascii="Calibri" w:hAnsi="Calibri" w:cs="Calibri"/>
        </w:rPr>
        <w:t xml:space="preserve">Received </w:t>
      </w:r>
      <w:r w:rsidRPr="002D00BD">
        <w:rPr>
          <w:rFonts w:ascii="Calibri" w:hAnsi="Calibri" w:cs="Calibri"/>
          <w:b/>
        </w:rPr>
        <w:t>Syntel Excellence at Work</w:t>
      </w:r>
      <w:r w:rsidRPr="002D00BD">
        <w:rPr>
          <w:rFonts w:ascii="Calibri" w:hAnsi="Calibri" w:cs="Calibri"/>
        </w:rPr>
        <w:t xml:space="preserve"> award.</w:t>
      </w:r>
    </w:p>
    <w:p w14:paraId="1D0CE590" w14:textId="0A5EAD0A" w:rsidR="0050127C" w:rsidRPr="002D00BD" w:rsidRDefault="0050127C" w:rsidP="00183045">
      <w:pPr>
        <w:numPr>
          <w:ilvl w:val="0"/>
          <w:numId w:val="19"/>
        </w:num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Developer Break the Ball game using JavaScript, jQuery and D3Js.</w:t>
      </w:r>
    </w:p>
    <w:p w14:paraId="2134B8AA" w14:textId="7E9D0C93" w:rsidR="00FF4B84" w:rsidRDefault="00FF4B84" w:rsidP="00FF4B84">
      <w:pPr>
        <w:spacing w:after="0" w:line="276" w:lineRule="auto"/>
        <w:jc w:val="both"/>
        <w:rPr>
          <w:rFonts w:ascii="Calibri" w:hAnsi="Calibri" w:cs="Calibri"/>
        </w:rPr>
      </w:pPr>
    </w:p>
    <w:p w14:paraId="76B37E44" w14:textId="77777777" w:rsidR="00FF4B84" w:rsidRPr="003F6BCA" w:rsidRDefault="00FF4B84" w:rsidP="00FF4B84">
      <w:pPr>
        <w:spacing w:line="276" w:lineRule="auto"/>
        <w:jc w:val="both"/>
        <w:rPr>
          <w:rFonts w:ascii="Calibri" w:hAnsi="Calibri" w:cs="Calibri"/>
          <w:b/>
          <w:sz w:val="24"/>
          <w:szCs w:val="24"/>
        </w:rPr>
      </w:pPr>
      <w:r w:rsidRPr="003F6BCA">
        <w:rPr>
          <w:rFonts w:ascii="Calibri" w:hAnsi="Calibri" w:cs="Calibri"/>
          <w:b/>
          <w:bCs/>
          <w:sz w:val="24"/>
          <w:szCs w:val="24"/>
        </w:rPr>
        <w:t xml:space="preserve">EDUCATION </w:t>
      </w:r>
    </w:p>
    <w:p w14:paraId="21D99300" w14:textId="6FE52B16" w:rsidR="00B829C8" w:rsidRDefault="00FF4B84" w:rsidP="00B829C8">
      <w:pPr>
        <w:numPr>
          <w:ilvl w:val="0"/>
          <w:numId w:val="16"/>
        </w:numPr>
        <w:spacing w:after="0" w:line="276" w:lineRule="auto"/>
        <w:jc w:val="both"/>
        <w:rPr>
          <w:rFonts w:ascii="Calibri" w:hAnsi="Calibri" w:cs="Calibri"/>
          <w:bCs/>
        </w:rPr>
      </w:pPr>
      <w:r w:rsidRPr="004371C5">
        <w:rPr>
          <w:rFonts w:ascii="Calibri" w:hAnsi="Calibri" w:cs="Calibri"/>
          <w:b/>
          <w:bCs/>
        </w:rPr>
        <w:t>Master</w:t>
      </w:r>
      <w:r w:rsidR="00B829C8">
        <w:rPr>
          <w:rFonts w:ascii="Calibri" w:hAnsi="Calibri" w:cs="Calibri"/>
          <w:b/>
          <w:bCs/>
        </w:rPr>
        <w:t xml:space="preserve"> of Science</w:t>
      </w:r>
      <w:r w:rsidRPr="004371C5">
        <w:rPr>
          <w:rFonts w:ascii="Calibri" w:hAnsi="Calibri" w:cs="Calibri"/>
          <w:b/>
          <w:bCs/>
        </w:rPr>
        <w:t xml:space="preserve"> in Computer Science</w:t>
      </w:r>
      <w:r w:rsidRPr="00AE1938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>(</w:t>
      </w:r>
      <w:r w:rsidR="00DB303F">
        <w:rPr>
          <w:rFonts w:ascii="Calibri" w:hAnsi="Calibri" w:cs="Calibri"/>
          <w:bCs/>
        </w:rPr>
        <w:t>will be graduating</w:t>
      </w:r>
      <w:r>
        <w:rPr>
          <w:rFonts w:ascii="Calibri" w:hAnsi="Calibri" w:cs="Calibri"/>
          <w:bCs/>
        </w:rPr>
        <w:t>:</w:t>
      </w:r>
      <w:r w:rsidRPr="00AE1938">
        <w:rPr>
          <w:rFonts w:ascii="Calibri" w:hAnsi="Calibri" w:cs="Calibri"/>
          <w:bCs/>
        </w:rPr>
        <w:t xml:space="preserve"> </w:t>
      </w:r>
      <w:r w:rsidR="00B829C8">
        <w:rPr>
          <w:rFonts w:ascii="Calibri" w:hAnsi="Calibri" w:cs="Calibri"/>
          <w:bCs/>
        </w:rPr>
        <w:t>August</w:t>
      </w:r>
      <w:r w:rsidRPr="00AE1938">
        <w:rPr>
          <w:rFonts w:ascii="Calibri" w:hAnsi="Calibri" w:cs="Calibri"/>
          <w:bCs/>
        </w:rPr>
        <w:t xml:space="preserve"> 201</w:t>
      </w:r>
      <w:r>
        <w:rPr>
          <w:rFonts w:ascii="Calibri" w:hAnsi="Calibri" w:cs="Calibri"/>
          <w:bCs/>
        </w:rPr>
        <w:t>8)</w:t>
      </w:r>
    </w:p>
    <w:p w14:paraId="2D4AD8BB" w14:textId="77777777" w:rsidR="00B829C8" w:rsidRDefault="00FF4B84" w:rsidP="00B829C8">
      <w:pPr>
        <w:spacing w:after="0" w:line="276" w:lineRule="auto"/>
        <w:ind w:left="540"/>
        <w:jc w:val="both"/>
        <w:rPr>
          <w:rFonts w:ascii="Calibri" w:hAnsi="Calibri" w:cs="Calibri"/>
          <w:bCs/>
        </w:rPr>
      </w:pPr>
      <w:r w:rsidRPr="00B829C8">
        <w:rPr>
          <w:rFonts w:ascii="Calibri" w:hAnsi="Calibri" w:cs="Calibri"/>
          <w:bCs/>
        </w:rPr>
        <w:t xml:space="preserve">University of Central Missouri, </w:t>
      </w:r>
      <w:r w:rsidR="00B829C8">
        <w:rPr>
          <w:rFonts w:ascii="Calibri" w:hAnsi="Calibri" w:cs="Calibri"/>
          <w:bCs/>
        </w:rPr>
        <w:t xml:space="preserve">Warrensburg, </w:t>
      </w:r>
      <w:r w:rsidRPr="00B829C8">
        <w:rPr>
          <w:rFonts w:ascii="Calibri" w:hAnsi="Calibri" w:cs="Calibri"/>
          <w:bCs/>
        </w:rPr>
        <w:t>MO</w:t>
      </w:r>
    </w:p>
    <w:p w14:paraId="66853A1F" w14:textId="22F5135E" w:rsidR="00FF4B84" w:rsidRDefault="00FF4B84" w:rsidP="00B829C8">
      <w:pPr>
        <w:spacing w:after="0" w:line="276" w:lineRule="auto"/>
        <w:ind w:left="54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GPA: 3.</w:t>
      </w:r>
      <w:r w:rsidR="008B54A6">
        <w:rPr>
          <w:rFonts w:ascii="Calibri" w:hAnsi="Calibri" w:cs="Calibri"/>
          <w:bCs/>
        </w:rPr>
        <w:t>7</w:t>
      </w:r>
      <w:r w:rsidR="00E553D0">
        <w:rPr>
          <w:rFonts w:ascii="Calibri" w:hAnsi="Calibri" w:cs="Calibri"/>
          <w:bCs/>
        </w:rPr>
        <w:t>/4.0</w:t>
      </w:r>
    </w:p>
    <w:p w14:paraId="2013AE06" w14:textId="77777777" w:rsidR="00FF4B84" w:rsidRPr="00B06F76" w:rsidRDefault="00FF4B84" w:rsidP="00FF4B84">
      <w:pPr>
        <w:spacing w:after="0" w:line="276" w:lineRule="auto"/>
        <w:ind w:left="720"/>
        <w:jc w:val="both"/>
        <w:rPr>
          <w:rFonts w:ascii="Calibri" w:hAnsi="Calibri" w:cs="Calibri"/>
          <w:bCs/>
          <w:sz w:val="16"/>
          <w:szCs w:val="16"/>
        </w:rPr>
      </w:pPr>
    </w:p>
    <w:p w14:paraId="665CDA76" w14:textId="77777777" w:rsidR="00B06F76" w:rsidRPr="00B06F76" w:rsidRDefault="00FF4B84" w:rsidP="00C03F5A">
      <w:pPr>
        <w:numPr>
          <w:ilvl w:val="0"/>
          <w:numId w:val="16"/>
        </w:numPr>
        <w:spacing w:after="0" w:line="276" w:lineRule="auto"/>
        <w:jc w:val="both"/>
        <w:rPr>
          <w:rFonts w:ascii="Calibri" w:hAnsi="Calibri" w:cs="Calibri"/>
          <w:b/>
        </w:rPr>
      </w:pPr>
      <w:r w:rsidRPr="00B06F76">
        <w:rPr>
          <w:rFonts w:ascii="Calibri" w:hAnsi="Calibri" w:cs="Calibri"/>
          <w:b/>
          <w:bCs/>
        </w:rPr>
        <w:t>Bachelor of Technology in Information Technology</w:t>
      </w:r>
      <w:r w:rsidRPr="00B06F76">
        <w:rPr>
          <w:rFonts w:ascii="Calibri" w:hAnsi="Calibri" w:cs="Calibri"/>
          <w:bCs/>
        </w:rPr>
        <w:t xml:space="preserve"> (May 2011) </w:t>
      </w:r>
    </w:p>
    <w:p w14:paraId="38302F05" w14:textId="235A9D9A" w:rsidR="002D00BD" w:rsidRPr="00B06F76" w:rsidRDefault="00FF4B84" w:rsidP="00B06F76">
      <w:pPr>
        <w:spacing w:after="0" w:line="276" w:lineRule="auto"/>
        <w:ind w:left="540"/>
        <w:jc w:val="both"/>
        <w:rPr>
          <w:rFonts w:ascii="Calibri" w:hAnsi="Calibri" w:cs="Calibri"/>
          <w:b/>
        </w:rPr>
      </w:pPr>
      <w:r w:rsidRPr="00B06F76">
        <w:rPr>
          <w:rFonts w:ascii="Calibri" w:hAnsi="Calibri" w:cs="Calibri"/>
          <w:bCs/>
        </w:rPr>
        <w:t>Jawaharlal Nehru Technological University, Hyderabad, India</w:t>
      </w:r>
    </w:p>
    <w:p w14:paraId="096A4F61" w14:textId="61CBA6F1" w:rsidR="00FF4B84" w:rsidRPr="002D00BD" w:rsidRDefault="00FF4B84" w:rsidP="002D00BD">
      <w:pPr>
        <w:spacing w:after="0" w:line="276" w:lineRule="auto"/>
        <w:ind w:left="540"/>
        <w:jc w:val="both"/>
        <w:rPr>
          <w:rFonts w:ascii="Calibri" w:hAnsi="Calibri" w:cs="Calibri"/>
          <w:b/>
        </w:rPr>
      </w:pPr>
      <w:r w:rsidRPr="00AE1938">
        <w:rPr>
          <w:rFonts w:ascii="Calibri" w:hAnsi="Calibri" w:cs="Calibri"/>
          <w:bCs/>
        </w:rPr>
        <w:t>GPA</w:t>
      </w:r>
      <w:r>
        <w:rPr>
          <w:rFonts w:ascii="Calibri" w:hAnsi="Calibri" w:cs="Calibri"/>
          <w:bCs/>
        </w:rPr>
        <w:t>:</w:t>
      </w:r>
      <w:r w:rsidRPr="00AE1938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>3</w:t>
      </w:r>
      <w:r w:rsidRPr="00AE1938">
        <w:rPr>
          <w:rFonts w:ascii="Calibri" w:hAnsi="Calibri" w:cs="Calibri"/>
          <w:bCs/>
        </w:rPr>
        <w:t>.</w:t>
      </w:r>
      <w:r w:rsidR="002D00BD">
        <w:rPr>
          <w:rFonts w:ascii="Calibri" w:hAnsi="Calibri" w:cs="Calibri"/>
          <w:bCs/>
        </w:rPr>
        <w:t>0/4.0</w:t>
      </w:r>
    </w:p>
    <w:p w14:paraId="7C67020C" w14:textId="16C6909B" w:rsidR="000D4FDC" w:rsidRDefault="000D4FDC" w:rsidP="003C7D33">
      <w:pPr>
        <w:spacing w:after="0" w:line="276" w:lineRule="auto"/>
        <w:ind w:left="720"/>
        <w:jc w:val="both"/>
        <w:rPr>
          <w:rFonts w:ascii="Calibri" w:hAnsi="Calibri" w:cs="Calibri"/>
          <w:bCs/>
        </w:rPr>
      </w:pPr>
    </w:p>
    <w:sectPr w:rsidR="000D4FDC" w:rsidSect="007304C2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DF8F2" w14:textId="77777777" w:rsidR="007D41E2" w:rsidRDefault="007D41E2">
      <w:r>
        <w:separator/>
      </w:r>
    </w:p>
  </w:endnote>
  <w:endnote w:type="continuationSeparator" w:id="0">
    <w:p w14:paraId="3D79AF32" w14:textId="77777777" w:rsidR="007D41E2" w:rsidRDefault="007D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6978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5ED969" w14:textId="4C792C2F" w:rsidR="008747A6" w:rsidRDefault="008747A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443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9B3EB" w14:textId="77777777" w:rsidR="007D41E2" w:rsidRDefault="007D41E2">
      <w:r>
        <w:separator/>
      </w:r>
    </w:p>
  </w:footnote>
  <w:footnote w:type="continuationSeparator" w:id="0">
    <w:p w14:paraId="6E382A23" w14:textId="77777777" w:rsidR="007D41E2" w:rsidRDefault="007D4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cs="Symbol"/>
      </w:rPr>
    </w:lvl>
  </w:abstractNum>
  <w:abstractNum w:abstractNumId="5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-180"/>
        </w:tabs>
        <w:ind w:left="540" w:hanging="360"/>
      </w:pPr>
      <w:rPr>
        <w:rFonts w:ascii="Symbol" w:hAnsi="Symbol" w:cs="Symbol"/>
        <w:color w:val="000000"/>
        <w:sz w:val="22"/>
        <w:szCs w:val="22"/>
      </w:rPr>
    </w:lvl>
  </w:abstractNum>
  <w:abstractNum w:abstractNumId="6" w15:restartNumberingAfterBreak="0">
    <w:nsid w:val="0C624C0A"/>
    <w:multiLevelType w:val="hybridMultilevel"/>
    <w:tmpl w:val="E38ADDE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7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B7715"/>
    <w:multiLevelType w:val="hybridMultilevel"/>
    <w:tmpl w:val="5B2E74C4"/>
    <w:lvl w:ilvl="0" w:tplc="DF36C9CA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1663AE"/>
    <w:multiLevelType w:val="hybridMultilevel"/>
    <w:tmpl w:val="9548838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B0EAF"/>
    <w:multiLevelType w:val="hybridMultilevel"/>
    <w:tmpl w:val="E36E9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D7D40"/>
    <w:multiLevelType w:val="hybridMultilevel"/>
    <w:tmpl w:val="BD8AFA5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8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A5476"/>
    <w:multiLevelType w:val="hybridMultilevel"/>
    <w:tmpl w:val="E6D289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8"/>
  </w:num>
  <w:num w:numId="4">
    <w:abstractNumId w:val="7"/>
  </w:num>
  <w:num w:numId="5">
    <w:abstractNumId w:val="21"/>
  </w:num>
  <w:num w:numId="6">
    <w:abstractNumId w:val="16"/>
  </w:num>
  <w:num w:numId="7">
    <w:abstractNumId w:val="22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0"/>
  </w:num>
  <w:num w:numId="13">
    <w:abstractNumId w:val="12"/>
  </w:num>
  <w:num w:numId="14">
    <w:abstractNumId w:val="14"/>
  </w:num>
  <w:num w:numId="15">
    <w:abstractNumId w:val="9"/>
  </w:num>
  <w:num w:numId="16">
    <w:abstractNumId w:val="5"/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1"/>
  </w:num>
  <w:num w:numId="22">
    <w:abstractNumId w:val="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D8"/>
    <w:rsid w:val="00001DD0"/>
    <w:rsid w:val="000204AF"/>
    <w:rsid w:val="00051926"/>
    <w:rsid w:val="00057086"/>
    <w:rsid w:val="00062575"/>
    <w:rsid w:val="000629CD"/>
    <w:rsid w:val="00066B68"/>
    <w:rsid w:val="00075227"/>
    <w:rsid w:val="00081DA5"/>
    <w:rsid w:val="00095325"/>
    <w:rsid w:val="000A3E68"/>
    <w:rsid w:val="000A6781"/>
    <w:rsid w:val="000C5068"/>
    <w:rsid w:val="000D4FDC"/>
    <w:rsid w:val="000E1074"/>
    <w:rsid w:val="00103F7F"/>
    <w:rsid w:val="00130B82"/>
    <w:rsid w:val="0015705B"/>
    <w:rsid w:val="00172C9A"/>
    <w:rsid w:val="00183045"/>
    <w:rsid w:val="0019007C"/>
    <w:rsid w:val="0019646A"/>
    <w:rsid w:val="001B13AE"/>
    <w:rsid w:val="001B4795"/>
    <w:rsid w:val="001E05ED"/>
    <w:rsid w:val="001F4C50"/>
    <w:rsid w:val="001F4EB9"/>
    <w:rsid w:val="002006C4"/>
    <w:rsid w:val="0020485F"/>
    <w:rsid w:val="0021440C"/>
    <w:rsid w:val="0026712A"/>
    <w:rsid w:val="002733C8"/>
    <w:rsid w:val="00294EAA"/>
    <w:rsid w:val="002A19F9"/>
    <w:rsid w:val="002A32D0"/>
    <w:rsid w:val="002B6DB7"/>
    <w:rsid w:val="002C2BF5"/>
    <w:rsid w:val="002D00BD"/>
    <w:rsid w:val="002E4AE1"/>
    <w:rsid w:val="002F4AB8"/>
    <w:rsid w:val="0030714D"/>
    <w:rsid w:val="00320560"/>
    <w:rsid w:val="00343F0C"/>
    <w:rsid w:val="00344E7A"/>
    <w:rsid w:val="003462C8"/>
    <w:rsid w:val="003464F3"/>
    <w:rsid w:val="003720AC"/>
    <w:rsid w:val="003849DC"/>
    <w:rsid w:val="00387F5A"/>
    <w:rsid w:val="00396299"/>
    <w:rsid w:val="003A3951"/>
    <w:rsid w:val="003C7D33"/>
    <w:rsid w:val="003F08D1"/>
    <w:rsid w:val="003F5118"/>
    <w:rsid w:val="003F5AFD"/>
    <w:rsid w:val="004023D3"/>
    <w:rsid w:val="00411700"/>
    <w:rsid w:val="00415284"/>
    <w:rsid w:val="00421B4D"/>
    <w:rsid w:val="00444BB5"/>
    <w:rsid w:val="004732D4"/>
    <w:rsid w:val="00474907"/>
    <w:rsid w:val="0049627C"/>
    <w:rsid w:val="004A49F5"/>
    <w:rsid w:val="004B7EE8"/>
    <w:rsid w:val="004D6A10"/>
    <w:rsid w:val="004F2FA0"/>
    <w:rsid w:val="0050127C"/>
    <w:rsid w:val="005033EC"/>
    <w:rsid w:val="00512012"/>
    <w:rsid w:val="00530BAA"/>
    <w:rsid w:val="005502EB"/>
    <w:rsid w:val="0055237D"/>
    <w:rsid w:val="0055591C"/>
    <w:rsid w:val="005638FA"/>
    <w:rsid w:val="0056692E"/>
    <w:rsid w:val="00570193"/>
    <w:rsid w:val="0057430E"/>
    <w:rsid w:val="005911BB"/>
    <w:rsid w:val="005912EC"/>
    <w:rsid w:val="00597286"/>
    <w:rsid w:val="005B139C"/>
    <w:rsid w:val="005D5F61"/>
    <w:rsid w:val="005E6391"/>
    <w:rsid w:val="00601ABE"/>
    <w:rsid w:val="00655085"/>
    <w:rsid w:val="00672F9C"/>
    <w:rsid w:val="006A1301"/>
    <w:rsid w:val="006B5330"/>
    <w:rsid w:val="006C02D2"/>
    <w:rsid w:val="006E2812"/>
    <w:rsid w:val="006F4497"/>
    <w:rsid w:val="00705918"/>
    <w:rsid w:val="007203D5"/>
    <w:rsid w:val="0072116B"/>
    <w:rsid w:val="007304C2"/>
    <w:rsid w:val="00733F5A"/>
    <w:rsid w:val="00734CF2"/>
    <w:rsid w:val="007400FF"/>
    <w:rsid w:val="007550AA"/>
    <w:rsid w:val="00755C78"/>
    <w:rsid w:val="007622A8"/>
    <w:rsid w:val="007622FC"/>
    <w:rsid w:val="007A22C4"/>
    <w:rsid w:val="007A4F1A"/>
    <w:rsid w:val="007D41E2"/>
    <w:rsid w:val="007F718B"/>
    <w:rsid w:val="0080464D"/>
    <w:rsid w:val="008114F6"/>
    <w:rsid w:val="00814BCF"/>
    <w:rsid w:val="00821C2A"/>
    <w:rsid w:val="00826689"/>
    <w:rsid w:val="00836E99"/>
    <w:rsid w:val="00842354"/>
    <w:rsid w:val="00845C46"/>
    <w:rsid w:val="008747A6"/>
    <w:rsid w:val="008770E4"/>
    <w:rsid w:val="00887F69"/>
    <w:rsid w:val="008B54A6"/>
    <w:rsid w:val="008C195C"/>
    <w:rsid w:val="008C5773"/>
    <w:rsid w:val="008C75BE"/>
    <w:rsid w:val="009159D5"/>
    <w:rsid w:val="00915FE5"/>
    <w:rsid w:val="00933673"/>
    <w:rsid w:val="00942203"/>
    <w:rsid w:val="009556F4"/>
    <w:rsid w:val="00965E64"/>
    <w:rsid w:val="00967B2D"/>
    <w:rsid w:val="0098393B"/>
    <w:rsid w:val="00985176"/>
    <w:rsid w:val="009A11ED"/>
    <w:rsid w:val="009A4A60"/>
    <w:rsid w:val="009B097B"/>
    <w:rsid w:val="009B17D9"/>
    <w:rsid w:val="009B5FCD"/>
    <w:rsid w:val="009B6BA3"/>
    <w:rsid w:val="009C31BC"/>
    <w:rsid w:val="009E71B3"/>
    <w:rsid w:val="00A03147"/>
    <w:rsid w:val="00A16D47"/>
    <w:rsid w:val="00A170F7"/>
    <w:rsid w:val="00A31CE7"/>
    <w:rsid w:val="00A321EA"/>
    <w:rsid w:val="00A33052"/>
    <w:rsid w:val="00A50EA3"/>
    <w:rsid w:val="00A51BE7"/>
    <w:rsid w:val="00A52D53"/>
    <w:rsid w:val="00A65867"/>
    <w:rsid w:val="00A754BE"/>
    <w:rsid w:val="00A80758"/>
    <w:rsid w:val="00A91772"/>
    <w:rsid w:val="00AA0299"/>
    <w:rsid w:val="00AA11D9"/>
    <w:rsid w:val="00AA6D1E"/>
    <w:rsid w:val="00AB1249"/>
    <w:rsid w:val="00AC3F46"/>
    <w:rsid w:val="00AC5EB1"/>
    <w:rsid w:val="00AD443D"/>
    <w:rsid w:val="00AD4F91"/>
    <w:rsid w:val="00AE2638"/>
    <w:rsid w:val="00AE61C8"/>
    <w:rsid w:val="00B06F76"/>
    <w:rsid w:val="00B23E25"/>
    <w:rsid w:val="00B30011"/>
    <w:rsid w:val="00B335A8"/>
    <w:rsid w:val="00B41114"/>
    <w:rsid w:val="00B630BC"/>
    <w:rsid w:val="00B654DF"/>
    <w:rsid w:val="00B676C0"/>
    <w:rsid w:val="00B72648"/>
    <w:rsid w:val="00B829C8"/>
    <w:rsid w:val="00B907D6"/>
    <w:rsid w:val="00B9299E"/>
    <w:rsid w:val="00BA01B3"/>
    <w:rsid w:val="00BA66A7"/>
    <w:rsid w:val="00BC0383"/>
    <w:rsid w:val="00BC0856"/>
    <w:rsid w:val="00BC0ED8"/>
    <w:rsid w:val="00BC36D7"/>
    <w:rsid w:val="00BD021A"/>
    <w:rsid w:val="00BD06F7"/>
    <w:rsid w:val="00BF5916"/>
    <w:rsid w:val="00C03F5A"/>
    <w:rsid w:val="00C157C3"/>
    <w:rsid w:val="00C44349"/>
    <w:rsid w:val="00C4590F"/>
    <w:rsid w:val="00C6305C"/>
    <w:rsid w:val="00C74F42"/>
    <w:rsid w:val="00CB3206"/>
    <w:rsid w:val="00CB7E39"/>
    <w:rsid w:val="00CC6E19"/>
    <w:rsid w:val="00CE7EAF"/>
    <w:rsid w:val="00CF38F8"/>
    <w:rsid w:val="00D13912"/>
    <w:rsid w:val="00D1427B"/>
    <w:rsid w:val="00D256CE"/>
    <w:rsid w:val="00D264FF"/>
    <w:rsid w:val="00D74C52"/>
    <w:rsid w:val="00D80EFD"/>
    <w:rsid w:val="00D8289A"/>
    <w:rsid w:val="00D942DA"/>
    <w:rsid w:val="00D95FEA"/>
    <w:rsid w:val="00DA61AF"/>
    <w:rsid w:val="00DB303F"/>
    <w:rsid w:val="00DC1D19"/>
    <w:rsid w:val="00DC384E"/>
    <w:rsid w:val="00DE61E8"/>
    <w:rsid w:val="00DF2000"/>
    <w:rsid w:val="00DF424C"/>
    <w:rsid w:val="00E21271"/>
    <w:rsid w:val="00E24917"/>
    <w:rsid w:val="00E349B0"/>
    <w:rsid w:val="00E46BA0"/>
    <w:rsid w:val="00E50C60"/>
    <w:rsid w:val="00E544C8"/>
    <w:rsid w:val="00E553D0"/>
    <w:rsid w:val="00E62F0D"/>
    <w:rsid w:val="00E64849"/>
    <w:rsid w:val="00E76001"/>
    <w:rsid w:val="00EF1C53"/>
    <w:rsid w:val="00EF7D05"/>
    <w:rsid w:val="00F06D44"/>
    <w:rsid w:val="00F17B0A"/>
    <w:rsid w:val="00F338AB"/>
    <w:rsid w:val="00F40219"/>
    <w:rsid w:val="00F43ECD"/>
    <w:rsid w:val="00F61778"/>
    <w:rsid w:val="00F75D2E"/>
    <w:rsid w:val="00F75D2F"/>
    <w:rsid w:val="00F7617B"/>
    <w:rsid w:val="00F81BF7"/>
    <w:rsid w:val="00F85092"/>
    <w:rsid w:val="00F93F8F"/>
    <w:rsid w:val="00FA1CDA"/>
    <w:rsid w:val="00FA3607"/>
    <w:rsid w:val="00FD1A95"/>
    <w:rsid w:val="00FE6B9A"/>
    <w:rsid w:val="00FF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D026CD9"/>
  <w15:docId w15:val="{51C4CE3F-0226-4971-8382-992F513E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ED8"/>
    <w:pPr>
      <w:spacing w:after="160" w:line="254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BC0E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0ED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C0ED8"/>
  </w:style>
  <w:style w:type="character" w:styleId="UnresolvedMention">
    <w:name w:val="Unresolved Mention"/>
    <w:basedOn w:val="DefaultParagraphFont"/>
    <w:uiPriority w:val="99"/>
    <w:semiHidden/>
    <w:unhideWhenUsed/>
    <w:rsid w:val="00BC0ED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C0ED8"/>
    <w:rPr>
      <w:color w:val="800080" w:themeColor="followedHyperlink"/>
      <w:u w:val="single"/>
    </w:rPr>
  </w:style>
  <w:style w:type="paragraph" w:customStyle="1" w:styleId="Default">
    <w:name w:val="Default"/>
    <w:rsid w:val="00172C9A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1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12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0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aravind48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avind\AppData\Roaming\Microsoft\Templates\Resume%20for%20recent%20college%20gradu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C1F5B5DF-CC5C-428D-A242-A3394C9D3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graduate.dotx</Template>
  <TotalTime>9</TotalTime>
  <Pages>3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saiaravind vippoju</dc:creator>
  <cp:keywords/>
  <dc:description/>
  <cp:lastModifiedBy>saiaravind vippoju</cp:lastModifiedBy>
  <cp:revision>6</cp:revision>
  <dcterms:created xsi:type="dcterms:W3CDTF">2018-07-01T23:12:00Z</dcterms:created>
  <dcterms:modified xsi:type="dcterms:W3CDTF">2018-07-19T23:35:00Z</dcterms:modified>
  <cp:version/>
</cp:coreProperties>
</file>